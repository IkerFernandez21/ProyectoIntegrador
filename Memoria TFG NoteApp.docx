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3BF6468" w14:textId="77777777" w:rsidR="0072244F" w:rsidRDefault="0072244F" w:rsidP="00A86E1F">
      <w:pPr>
        <w:pStyle w:val="Ttulo2"/>
        <w:numPr>
          <w:ilvl w:val="0"/>
          <w:numId w:val="0"/>
        </w:numPr>
        <w:ind w:start="212.60pt" w:hanging="212.60pt"/>
        <w:jc w:val="both"/>
        <w:rPr>
          <w:b w:val="0"/>
          <w:bCs w:val="0"/>
          <w:i w:val="0"/>
          <w:iCs w:val="0"/>
          <w:sz w:val="24"/>
          <w:szCs w:val="24"/>
        </w:rPr>
      </w:pPr>
    </w:p>
    <w:p w14:paraId="607BA8F2" w14:textId="77777777" w:rsidR="0072244F" w:rsidRDefault="0072244F">
      <w:pPr>
        <w:jc w:val="both"/>
        <w:rPr>
          <w:rFonts w:ascii="Arial" w:hAnsi="Arial" w:cs="Arial"/>
          <w:vertAlign w:val="subscript"/>
        </w:rPr>
      </w:pPr>
    </w:p>
    <w:p w14:paraId="030D2A7A" w14:textId="77777777" w:rsidR="0072244F" w:rsidRDefault="0072244F">
      <w:pPr>
        <w:jc w:val="both"/>
        <w:rPr>
          <w:rFonts w:ascii="Arial" w:hAnsi="Arial" w:cs="Arial"/>
        </w:rPr>
      </w:pPr>
    </w:p>
    <w:p w14:paraId="2B2346A4" w14:textId="77777777" w:rsidR="0072244F" w:rsidRDefault="0072244F">
      <w:pPr>
        <w:jc w:val="both"/>
        <w:rPr>
          <w:rFonts w:ascii="Arial" w:hAnsi="Arial" w:cs="Arial"/>
        </w:rPr>
      </w:pPr>
    </w:p>
    <w:p w14:paraId="0359BD87" w14:textId="77777777" w:rsidR="0072244F" w:rsidRDefault="0072244F">
      <w:pPr>
        <w:jc w:val="both"/>
        <w:rPr>
          <w:rFonts w:ascii="Arial" w:hAnsi="Arial" w:cs="Arial"/>
        </w:rPr>
      </w:pPr>
    </w:p>
    <w:p w14:paraId="24C89426" w14:textId="77777777" w:rsidR="0072244F" w:rsidRDefault="0072244F">
      <w:pPr>
        <w:jc w:val="both"/>
        <w:rPr>
          <w:rFonts w:ascii="Arial" w:hAnsi="Arial" w:cs="Arial"/>
        </w:rPr>
      </w:pPr>
    </w:p>
    <w:p w14:paraId="3DE840CF" w14:textId="77777777" w:rsidR="0072244F" w:rsidRDefault="0072244F">
      <w:pPr>
        <w:jc w:val="both"/>
        <w:rPr>
          <w:rFonts w:ascii="Arial" w:hAnsi="Arial" w:cs="Arial"/>
        </w:rPr>
      </w:pPr>
    </w:p>
    <w:p w14:paraId="120B1839" w14:textId="77777777" w:rsidR="0072244F" w:rsidRDefault="0072244F">
      <w:pPr>
        <w:jc w:val="both"/>
        <w:rPr>
          <w:rFonts w:ascii="Arial" w:hAnsi="Arial" w:cs="Arial"/>
        </w:rPr>
      </w:pPr>
    </w:p>
    <w:p w14:paraId="4EAD0013" w14:textId="77777777" w:rsidR="0072244F" w:rsidRDefault="0072244F">
      <w:pPr>
        <w:jc w:val="both"/>
        <w:rPr>
          <w:rFonts w:ascii="Arial" w:hAnsi="Arial" w:cs="Arial"/>
        </w:rPr>
      </w:pPr>
    </w:p>
    <w:p w14:paraId="5DE8A9AC" w14:textId="77777777" w:rsidR="0072244F" w:rsidRDefault="0072244F">
      <w:pPr>
        <w:jc w:val="both"/>
        <w:rPr>
          <w:rFonts w:ascii="Arial" w:hAnsi="Arial" w:cs="Arial"/>
          <w:b/>
          <w:bCs/>
        </w:rPr>
      </w:pPr>
    </w:p>
    <w:p w14:paraId="41C22458" w14:textId="77777777" w:rsidR="0072244F" w:rsidRDefault="0072244F">
      <w:pPr>
        <w:jc w:val="both"/>
        <w:rPr>
          <w:rFonts w:ascii="Arial" w:hAnsi="Arial" w:cs="Arial"/>
        </w:rPr>
      </w:pPr>
    </w:p>
    <w:p w14:paraId="4FF91D48" w14:textId="77777777" w:rsidR="0072244F" w:rsidRDefault="0072244F">
      <w:pPr>
        <w:jc w:val="both"/>
        <w:rPr>
          <w:rFonts w:ascii="Arial" w:hAnsi="Arial" w:cs="Arial"/>
        </w:rPr>
      </w:pPr>
    </w:p>
    <w:p w14:paraId="22E540C7" w14:textId="77777777" w:rsidR="0072244F" w:rsidRDefault="0072244F">
      <w:pPr>
        <w:jc w:val="both"/>
        <w:rPr>
          <w:rFonts w:ascii="Arial" w:hAnsi="Arial" w:cs="Arial"/>
          <w:sz w:val="28"/>
          <w:szCs w:val="28"/>
        </w:rPr>
      </w:pPr>
    </w:p>
    <w:p w14:paraId="4FF2E22A"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33DB573A"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Pr>
          <w:rFonts w:ascii="Arial" w:hAnsi="Arial" w:cs="Arial"/>
          <w:b/>
          <w:bCs/>
          <w:sz w:val="28"/>
          <w:szCs w:val="28"/>
        </w:rPr>
        <w:t>PROYECTO</w:t>
      </w:r>
    </w:p>
    <w:p w14:paraId="00AE0A1D"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
    <w:p w14:paraId="2FC6BD4C" w14:textId="5C829779" w:rsidR="0072244F" w:rsidRPr="00EA1605" w:rsidRDefault="00EA1605">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proofErr w:type="spellStart"/>
      <w:r>
        <w:rPr>
          <w:rFonts w:ascii="Arial" w:hAnsi="Arial" w:cs="Arial"/>
          <w:b/>
          <w:bCs/>
          <w:sz w:val="28"/>
          <w:szCs w:val="28"/>
        </w:rPr>
        <w:t>NoteApp</w:t>
      </w:r>
      <w:proofErr w:type="spellEnd"/>
    </w:p>
    <w:p w14:paraId="7658E061"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rFonts w:ascii="Arial" w:hAnsi="Arial" w:cs="Arial"/>
          <w:b/>
          <w:bCs/>
          <w:color w:val="FF0000"/>
          <w:sz w:val="28"/>
          <w:szCs w:val="28"/>
        </w:rPr>
        <w:t>[EMPRESA]</w:t>
      </w:r>
    </w:p>
    <w:p w14:paraId="4AA4D16D" w14:textId="77777777" w:rsidR="0072244F" w:rsidRDefault="001D155A">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rFonts w:ascii="Arial" w:hAnsi="Arial" w:cs="Arial"/>
          <w:b/>
          <w:bCs/>
          <w:color w:val="FF0000"/>
          <w:sz w:val="28"/>
          <w:szCs w:val="28"/>
        </w:rPr>
        <w:t>LOGOTIPO</w:t>
      </w:r>
    </w:p>
    <w:p w14:paraId="30031F49" w14:textId="77777777" w:rsidR="0072244F" w:rsidRDefault="0072244F">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p>
    <w:p w14:paraId="02D40173" w14:textId="77777777" w:rsidR="0072244F" w:rsidRDefault="0072244F">
      <w:pPr>
        <w:jc w:val="both"/>
        <w:rPr>
          <w:rFonts w:ascii="Arial" w:hAnsi="Arial" w:cs="Arial"/>
        </w:rPr>
      </w:pPr>
    </w:p>
    <w:p w14:paraId="1A4848A9" w14:textId="77777777" w:rsidR="0072244F" w:rsidRDefault="0072244F">
      <w:pPr>
        <w:jc w:val="both"/>
        <w:rPr>
          <w:rFonts w:ascii="Arial" w:hAnsi="Arial" w:cs="Arial"/>
        </w:rPr>
      </w:pPr>
    </w:p>
    <w:p w14:paraId="6218317E" w14:textId="77777777" w:rsidR="0072244F" w:rsidRDefault="0072244F">
      <w:pPr>
        <w:jc w:val="both"/>
        <w:rPr>
          <w:rFonts w:ascii="Arial" w:hAnsi="Arial" w:cs="Arial"/>
        </w:rPr>
      </w:pPr>
    </w:p>
    <w:p w14:paraId="552FA529" w14:textId="77777777" w:rsidR="0072244F" w:rsidRDefault="0072244F">
      <w:pPr>
        <w:jc w:val="both"/>
        <w:rPr>
          <w:rFonts w:ascii="Arial" w:hAnsi="Arial" w:cs="Arial"/>
        </w:rPr>
      </w:pPr>
    </w:p>
    <w:p w14:paraId="1FDFEF70" w14:textId="77777777" w:rsidR="0072244F" w:rsidRDefault="0072244F">
      <w:pPr>
        <w:jc w:val="both"/>
        <w:rPr>
          <w:rFonts w:ascii="Arial" w:hAnsi="Arial" w:cs="Arial"/>
        </w:rPr>
      </w:pPr>
    </w:p>
    <w:p w14:paraId="6CF1517C" w14:textId="77777777" w:rsidR="0072244F" w:rsidRDefault="001D155A">
      <w:pPr>
        <w:jc w:val="center"/>
      </w:pPr>
      <w:r>
        <w:rPr>
          <w:rFonts w:ascii="Arial" w:hAnsi="Arial" w:cs="Arial"/>
          <w:b/>
          <w:bCs/>
          <w:sz w:val="28"/>
          <w:szCs w:val="28"/>
        </w:rPr>
        <w:t>CICLO FORMATIVO DE GR</w:t>
      </w:r>
      <w:r>
        <w:rPr>
          <w:rFonts w:ascii="Arial" w:hAnsi="Arial" w:cs="Arial"/>
          <w:b/>
          <w:bCs/>
          <w:color w:val="000000"/>
          <w:sz w:val="28"/>
          <w:szCs w:val="28"/>
        </w:rPr>
        <w:t>ADO SUPERIOR:</w:t>
      </w:r>
    </w:p>
    <w:p w14:paraId="00CFEBED" w14:textId="77777777" w:rsidR="0072244F" w:rsidRDefault="0072244F">
      <w:pPr>
        <w:jc w:val="center"/>
      </w:pPr>
    </w:p>
    <w:p w14:paraId="439A8989" w14:textId="55119D1F" w:rsidR="0072244F" w:rsidRDefault="00EA1605">
      <w:pPr>
        <w:jc w:val="center"/>
      </w:pPr>
      <w:r>
        <w:rPr>
          <w:rFonts w:ascii="Arial" w:hAnsi="Arial" w:cs="Arial"/>
          <w:b/>
          <w:bCs/>
          <w:sz w:val="28"/>
          <w:szCs w:val="28"/>
        </w:rPr>
        <w:t>Desarrollo de Aplicaciones Multiplataforma</w:t>
      </w:r>
    </w:p>
    <w:p w14:paraId="1A9B2D95" w14:textId="77777777" w:rsidR="0072244F" w:rsidRDefault="0072244F">
      <w:pPr>
        <w:jc w:val="center"/>
      </w:pPr>
    </w:p>
    <w:p w14:paraId="4E305FC8" w14:textId="77777777" w:rsidR="0072244F" w:rsidRDefault="0072244F">
      <w:pPr>
        <w:jc w:val="center"/>
      </w:pPr>
    </w:p>
    <w:p w14:paraId="30D74D67" w14:textId="77777777" w:rsidR="0072244F" w:rsidRDefault="0072244F">
      <w:pPr>
        <w:jc w:val="center"/>
      </w:pPr>
    </w:p>
    <w:p w14:paraId="4EC148C6" w14:textId="77777777" w:rsidR="0072244F" w:rsidRDefault="0072244F">
      <w:pPr>
        <w:jc w:val="center"/>
      </w:pPr>
    </w:p>
    <w:p w14:paraId="6811C465" w14:textId="77777777" w:rsidR="0072244F" w:rsidRDefault="0072244F">
      <w:pPr>
        <w:jc w:val="center"/>
      </w:pPr>
    </w:p>
    <w:p w14:paraId="0CA8492F" w14:textId="77777777" w:rsidR="0072244F" w:rsidRDefault="0072244F">
      <w:pPr>
        <w:jc w:val="center"/>
      </w:pPr>
    </w:p>
    <w:p w14:paraId="2F0C5888" w14:textId="77777777" w:rsidR="0072244F" w:rsidRDefault="0072244F">
      <w:pPr>
        <w:jc w:val="center"/>
      </w:pPr>
    </w:p>
    <w:p w14:paraId="07AD25B0" w14:textId="77777777" w:rsidR="0072244F" w:rsidRDefault="001D155A">
      <w:pPr>
        <w:jc w:val="center"/>
      </w:pPr>
      <w:r>
        <w:rPr>
          <w:rFonts w:ascii="Arial" w:hAnsi="Arial" w:cs="Arial"/>
          <w:b/>
          <w:bCs/>
          <w:color w:val="000000"/>
          <w:sz w:val="28"/>
          <w:szCs w:val="28"/>
        </w:rPr>
        <w:t>AUTORES:</w:t>
      </w:r>
    </w:p>
    <w:p w14:paraId="188B80F8" w14:textId="58A0D7F7" w:rsidR="0072244F" w:rsidRDefault="00EA1605">
      <w:pPr>
        <w:jc w:val="center"/>
        <w:rPr>
          <w:rFonts w:ascii="Arial" w:hAnsi="Arial" w:cs="Arial"/>
          <w:b/>
          <w:bCs/>
          <w:sz w:val="28"/>
          <w:szCs w:val="28"/>
        </w:rPr>
      </w:pPr>
      <w:r>
        <w:rPr>
          <w:rFonts w:ascii="Arial" w:hAnsi="Arial" w:cs="Arial"/>
          <w:b/>
          <w:bCs/>
          <w:sz w:val="28"/>
          <w:szCs w:val="28"/>
        </w:rPr>
        <w:t>Alejandro Rojas Ruiz</w:t>
      </w:r>
    </w:p>
    <w:p w14:paraId="2D8A1378" w14:textId="2DB3B60A" w:rsidR="00EA1605" w:rsidRDefault="00EA1605">
      <w:pPr>
        <w:jc w:val="center"/>
        <w:rPr>
          <w:rFonts w:ascii="Arial" w:hAnsi="Arial" w:cs="Arial"/>
          <w:b/>
          <w:bCs/>
          <w:sz w:val="28"/>
          <w:szCs w:val="28"/>
        </w:rPr>
      </w:pPr>
      <w:r>
        <w:rPr>
          <w:rFonts w:ascii="Arial" w:hAnsi="Arial" w:cs="Arial"/>
          <w:b/>
          <w:bCs/>
          <w:sz w:val="28"/>
          <w:szCs w:val="28"/>
        </w:rPr>
        <w:t>Iker Fernández</w:t>
      </w:r>
    </w:p>
    <w:p w14:paraId="00E4143A" w14:textId="66E9B21F" w:rsidR="00EA1605" w:rsidRPr="00EA1605" w:rsidRDefault="00EA1605">
      <w:pPr>
        <w:jc w:val="center"/>
      </w:pPr>
      <w:r>
        <w:rPr>
          <w:rFonts w:ascii="Arial" w:hAnsi="Arial" w:cs="Arial"/>
          <w:b/>
          <w:bCs/>
          <w:sz w:val="28"/>
          <w:szCs w:val="28"/>
        </w:rPr>
        <w:t>Enrique Moran</w:t>
      </w:r>
    </w:p>
    <w:p w14:paraId="3ADF6E21" w14:textId="7E992696" w:rsidR="0072244F" w:rsidRDefault="0072244F">
      <w:pPr>
        <w:pageBreakBefore/>
        <w:jc w:val="center"/>
      </w:pPr>
    </w:p>
    <w:p w14:paraId="2890BF22" w14:textId="77777777" w:rsidR="0072244F" w:rsidRDefault="001D155A">
      <w:pPr>
        <w:jc w:val="center"/>
      </w:pPr>
      <w:r>
        <w:rPr>
          <w:rFonts w:ascii="Arial" w:hAnsi="Arial" w:cs="Arial"/>
          <w:b/>
          <w:bCs/>
          <w:color w:val="000000"/>
          <w:sz w:val="28"/>
          <w:szCs w:val="28"/>
        </w:rPr>
        <w:t>Licencia</w:t>
      </w:r>
    </w:p>
    <w:p w14:paraId="54013858" w14:textId="77777777" w:rsidR="0072244F" w:rsidRPr="00EA1605" w:rsidRDefault="001D155A">
      <w:pPr>
        <w:pStyle w:val="Textbody"/>
        <w:jc w:val="start"/>
        <w:rPr>
          <w:color w:val="auto"/>
        </w:rPr>
      </w:pPr>
      <w:r w:rsidRPr="00EA1605">
        <w:rPr>
          <w:rFonts w:ascii="Verdana, sans-serif" w:hAnsi="Verdana, sans-serif"/>
          <w:b/>
          <w:bCs/>
          <w:color w:val="auto"/>
          <w:sz w:val="28"/>
          <w:szCs w:val="28"/>
        </w:rPr>
        <w:t xml:space="preserve">Esta obra está bajo una licencia Reconocimiento-Compartir bajo la misma licencia 3.0 España de </w:t>
      </w:r>
      <w:proofErr w:type="spellStart"/>
      <w:r w:rsidRPr="00EA1605">
        <w:rPr>
          <w:rFonts w:ascii="Verdana, sans-serif" w:hAnsi="Verdana, sans-serif"/>
          <w:b/>
          <w:bCs/>
          <w:color w:val="auto"/>
          <w:sz w:val="28"/>
          <w:szCs w:val="28"/>
        </w:rPr>
        <w:t>Creative</w:t>
      </w:r>
      <w:proofErr w:type="spellEnd"/>
      <w:r w:rsidRPr="00EA1605">
        <w:rPr>
          <w:rFonts w:ascii="Verdana, sans-serif" w:hAnsi="Verdana, sans-serif"/>
          <w:b/>
          <w:bCs/>
          <w:color w:val="auto"/>
          <w:sz w:val="28"/>
          <w:szCs w:val="28"/>
        </w:rPr>
        <w:t xml:space="preser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Para ver una copia de esta licencia, visite http://creativecommons.org/licenses/by-sa/3.0/es/ o </w:t>
      </w:r>
      <w:proofErr w:type="spellStart"/>
      <w:r w:rsidRPr="00EA1605">
        <w:rPr>
          <w:rFonts w:ascii="Verdana, sans-serif" w:hAnsi="Verdana, sans-serif"/>
          <w:b/>
          <w:bCs/>
          <w:color w:val="auto"/>
          <w:sz w:val="28"/>
          <w:szCs w:val="28"/>
        </w:rPr>
        <w:t>envie</w:t>
      </w:r>
      <w:proofErr w:type="spellEnd"/>
      <w:r w:rsidRPr="00EA1605">
        <w:rPr>
          <w:rFonts w:ascii="Verdana, sans-serif" w:hAnsi="Verdana, sans-serif"/>
          <w:b/>
          <w:bCs/>
          <w:color w:val="auto"/>
          <w:sz w:val="28"/>
          <w:szCs w:val="28"/>
        </w:rPr>
        <w:t xml:space="preserve"> una carta a </w:t>
      </w:r>
      <w:proofErr w:type="spellStart"/>
      <w:r w:rsidRPr="00EA1605">
        <w:rPr>
          <w:rFonts w:ascii="Verdana, sans-serif" w:hAnsi="Verdana, sans-serif"/>
          <w:b/>
          <w:bCs/>
          <w:color w:val="auto"/>
          <w:sz w:val="28"/>
          <w:szCs w:val="28"/>
        </w:rPr>
        <w:t>Creative</w:t>
      </w:r>
      <w:proofErr w:type="spellEnd"/>
      <w:r w:rsidRPr="00EA1605">
        <w:rPr>
          <w:rFonts w:ascii="Verdana, sans-serif" w:hAnsi="Verdana, sans-serif"/>
          <w:b/>
          <w:bCs/>
          <w:color w:val="auto"/>
          <w:sz w:val="28"/>
          <w:szCs w:val="28"/>
        </w:rPr>
        <w:t xml:space="preserve"> </w:t>
      </w:r>
      <w:proofErr w:type="spellStart"/>
      <w:r w:rsidRPr="00EA1605">
        <w:rPr>
          <w:rFonts w:ascii="Verdana, sans-serif" w:hAnsi="Verdana, sans-serif"/>
          <w:b/>
          <w:bCs/>
          <w:color w:val="auto"/>
          <w:sz w:val="28"/>
          <w:szCs w:val="28"/>
        </w:rPr>
        <w:t>Commons</w:t>
      </w:r>
      <w:proofErr w:type="spellEnd"/>
      <w:r w:rsidRPr="00EA1605">
        <w:rPr>
          <w:rFonts w:ascii="Verdana, sans-serif" w:hAnsi="Verdana, sans-serif"/>
          <w:b/>
          <w:bCs/>
          <w:color w:val="auto"/>
          <w:sz w:val="28"/>
          <w:szCs w:val="28"/>
        </w:rPr>
        <w:t xml:space="preserve">, 171 </w:t>
      </w:r>
      <w:proofErr w:type="spellStart"/>
      <w:r w:rsidRPr="00EA1605">
        <w:rPr>
          <w:rFonts w:ascii="Verdana, sans-serif" w:hAnsi="Verdana, sans-serif"/>
          <w:b/>
          <w:bCs/>
          <w:color w:val="auto"/>
          <w:sz w:val="28"/>
          <w:szCs w:val="28"/>
        </w:rPr>
        <w:t>Second</w:t>
      </w:r>
      <w:proofErr w:type="spellEnd"/>
      <w:r w:rsidRPr="00EA1605">
        <w:rPr>
          <w:rFonts w:ascii="Verdana, sans-serif" w:hAnsi="Verdana, sans-serif"/>
          <w:b/>
          <w:bCs/>
          <w:color w:val="auto"/>
          <w:sz w:val="28"/>
          <w:szCs w:val="28"/>
        </w:rPr>
        <w:t xml:space="preserve"> Street, Suite 300, San Francisco, California 94105, USA.</w:t>
      </w:r>
    </w:p>
    <w:p w14:paraId="4DDB5C43" w14:textId="77777777" w:rsidR="0072244F" w:rsidRPr="00EA1605" w:rsidRDefault="001D155A">
      <w:pPr>
        <w:pageBreakBefore/>
        <w:jc w:val="center"/>
      </w:pPr>
      <w:r w:rsidRPr="00EA1605">
        <w:rPr>
          <w:rFonts w:ascii="Arial" w:hAnsi="Arial" w:cs="Arial"/>
          <w:b/>
          <w:bCs/>
          <w:sz w:val="28"/>
          <w:szCs w:val="28"/>
        </w:rPr>
        <w:lastRenderedPageBreak/>
        <w:t>[ DEDICATORIAS/AGRADECIMIENTOS]</w:t>
      </w:r>
    </w:p>
    <w:p w14:paraId="736F5D70" w14:textId="77777777" w:rsidR="0072244F" w:rsidRPr="00EA1605" w:rsidRDefault="001D155A">
      <w:pPr>
        <w:pStyle w:val="Textbody"/>
        <w:jc w:val="start"/>
        <w:rPr>
          <w:color w:val="auto"/>
        </w:rPr>
      </w:pPr>
      <w:r w:rsidRPr="00EA1605">
        <w:rPr>
          <w:rFonts w:eastAsia="Arial, Arial" w:cs="Arial, Arial"/>
          <w:color w:val="auto"/>
        </w:rPr>
        <w:t>Los autores del proyecto, si lo desean, podrán dedicar y/o agradecer el proyecto a quienes consideren oportuno.</w:t>
      </w:r>
    </w:p>
    <w:p w14:paraId="12608F7F" w14:textId="77777777" w:rsidR="0072244F" w:rsidRDefault="001D155A">
      <w:pPr>
        <w:pageBreakBefore/>
        <w:jc w:val="center"/>
      </w:pPr>
      <w:r>
        <w:rPr>
          <w:rFonts w:ascii="Arial" w:hAnsi="Arial" w:cs="Arial"/>
          <w:b/>
          <w:bCs/>
          <w:color w:val="000000"/>
          <w:sz w:val="28"/>
          <w:szCs w:val="28"/>
        </w:rPr>
        <w:lastRenderedPageBreak/>
        <w:t xml:space="preserve"> </w:t>
      </w:r>
    </w:p>
    <w:p w14:paraId="1D6DADB7" w14:textId="77777777" w:rsidR="0072244F" w:rsidRDefault="001D155A">
      <w:pPr>
        <w:jc w:val="center"/>
      </w:pPr>
      <w:r>
        <w:rPr>
          <w:rFonts w:ascii="Arial" w:hAnsi="Arial" w:cs="Arial"/>
          <w:b/>
          <w:bCs/>
          <w:color w:val="000000"/>
          <w:sz w:val="28"/>
          <w:szCs w:val="28"/>
        </w:rPr>
        <w:t>RESUMEN</w:t>
      </w:r>
    </w:p>
    <w:p w14:paraId="13AE1043" w14:textId="77777777" w:rsidR="0072244F" w:rsidRDefault="0072244F">
      <w:pPr>
        <w:jc w:val="center"/>
      </w:pPr>
    </w:p>
    <w:p w14:paraId="17B29875" w14:textId="77777777" w:rsidR="0072244F" w:rsidRPr="00EA1605" w:rsidRDefault="001D155A">
      <w:pPr>
        <w:pStyle w:val="Textbody"/>
        <w:jc w:val="start"/>
        <w:rPr>
          <w:color w:val="FF0000"/>
        </w:rPr>
      </w:pPr>
      <w:r w:rsidRPr="00EA1605">
        <w:rPr>
          <w:color w:val="FF0000"/>
        </w:rPr>
        <w:t>Concretar en esta página el resumen ejecutivo del proyecto:</w:t>
      </w:r>
    </w:p>
    <w:p w14:paraId="398F8A3C" w14:textId="77777777" w:rsidR="0072244F" w:rsidRPr="00EA1605" w:rsidRDefault="001D155A">
      <w:pPr>
        <w:pStyle w:val="Textbody"/>
        <w:numPr>
          <w:ilvl w:val="0"/>
          <w:numId w:val="15"/>
        </w:numPr>
        <w:jc w:val="start"/>
        <w:rPr>
          <w:rFonts w:ascii="Arial, Arial" w:eastAsia="Arial, Arial" w:hAnsi="Arial, Arial" w:cs="Arial, Arial"/>
          <w:color w:val="FF0000"/>
        </w:rPr>
      </w:pPr>
      <w:r w:rsidRPr="00EA1605">
        <w:rPr>
          <w:color w:val="FF0000"/>
        </w:rPr>
        <w:t>Empresa/organización que lo realiza</w:t>
      </w:r>
    </w:p>
    <w:p w14:paraId="52B6EF72" w14:textId="77777777" w:rsidR="0072244F" w:rsidRPr="00EA1605" w:rsidRDefault="001D155A">
      <w:pPr>
        <w:pStyle w:val="Textbody"/>
        <w:numPr>
          <w:ilvl w:val="0"/>
          <w:numId w:val="15"/>
        </w:numPr>
        <w:jc w:val="start"/>
        <w:rPr>
          <w:rFonts w:ascii="Arial, Arial" w:eastAsia="Arial, Arial" w:hAnsi="Arial, Arial" w:cs="Arial, Arial"/>
          <w:color w:val="FF0000"/>
        </w:rPr>
      </w:pPr>
      <w:r w:rsidRPr="00EA1605">
        <w:rPr>
          <w:color w:val="FF0000"/>
        </w:rPr>
        <w:t>Necesidades que cubre</w:t>
      </w:r>
    </w:p>
    <w:p w14:paraId="4F0CC579" w14:textId="77777777" w:rsidR="0072244F" w:rsidRPr="00EA1605" w:rsidRDefault="001D155A">
      <w:pPr>
        <w:pStyle w:val="Textbody"/>
        <w:numPr>
          <w:ilvl w:val="0"/>
          <w:numId w:val="15"/>
        </w:numPr>
        <w:jc w:val="start"/>
        <w:rPr>
          <w:rFonts w:ascii="Arial, Arial" w:eastAsia="Arial, Arial" w:hAnsi="Arial, Arial" w:cs="Arial, Arial"/>
          <w:color w:val="FF0000"/>
        </w:rPr>
      </w:pPr>
      <w:r w:rsidRPr="00EA1605">
        <w:rPr>
          <w:color w:val="FF0000"/>
        </w:rPr>
        <w:t>Posible demanda/clientes</w:t>
      </w:r>
    </w:p>
    <w:p w14:paraId="3800A3BA" w14:textId="02A13CB2" w:rsidR="0072244F" w:rsidRPr="007E2C4B" w:rsidRDefault="001D155A">
      <w:pPr>
        <w:pStyle w:val="Textbody"/>
        <w:numPr>
          <w:ilvl w:val="0"/>
          <w:numId w:val="15"/>
        </w:numPr>
        <w:jc w:val="start"/>
        <w:rPr>
          <w:rFonts w:ascii="Arial, Arial" w:eastAsia="Arial, Arial" w:hAnsi="Arial, Arial" w:cs="Arial, Arial"/>
          <w:color w:val="FF0000"/>
        </w:rPr>
      </w:pPr>
      <w:r w:rsidRPr="00EA1605">
        <w:rPr>
          <w:color w:val="FF0000"/>
        </w:rPr>
        <w:t>Breve descripción de la solución que propone este proyecto</w:t>
      </w:r>
    </w:p>
    <w:p w14:paraId="7EA22C5C" w14:textId="2E8CD25E" w:rsidR="007E2C4B" w:rsidRDefault="007E2C4B" w:rsidP="007E2C4B">
      <w:pPr>
        <w:pStyle w:val="Textbody"/>
        <w:jc w:val="start"/>
        <w:rPr>
          <w:color w:val="FF0000"/>
        </w:rPr>
      </w:pPr>
    </w:p>
    <w:p w14:paraId="6B6F1DD0" w14:textId="20AA0356" w:rsidR="007E2C4B" w:rsidRDefault="007E2C4B" w:rsidP="007E2C4B">
      <w:pPr>
        <w:pStyle w:val="Textbody"/>
        <w:jc w:val="start"/>
        <w:rPr>
          <w:color w:val="auto"/>
        </w:rPr>
      </w:pPr>
      <w:proofErr w:type="spellStart"/>
      <w:r>
        <w:rPr>
          <w:color w:val="auto"/>
        </w:rPr>
        <w:t>NoteApp</w:t>
      </w:r>
      <w:proofErr w:type="spellEnd"/>
      <w:r>
        <w:rPr>
          <w:color w:val="auto"/>
        </w:rPr>
        <w:t xml:space="preserve"> es una Aplicación Android que podemos categorizar como una App de productividad, concretamente de gestión de tiempo y tareas.</w:t>
      </w:r>
    </w:p>
    <w:p w14:paraId="354EC6E5" w14:textId="2A311210" w:rsidR="007E2C4B" w:rsidRDefault="007E2C4B" w:rsidP="007E2C4B">
      <w:pPr>
        <w:pStyle w:val="Textbody"/>
        <w:jc w:val="start"/>
        <w:rPr>
          <w:color w:val="auto"/>
        </w:rPr>
      </w:pPr>
    </w:p>
    <w:p w14:paraId="378EC59B" w14:textId="5325EF16" w:rsidR="007E2C4B" w:rsidRDefault="007E2C4B" w:rsidP="007E2C4B">
      <w:pPr>
        <w:pStyle w:val="Textbody"/>
        <w:jc w:val="start"/>
        <w:rPr>
          <w:color w:val="auto"/>
        </w:rPr>
      </w:pPr>
      <w:r>
        <w:rPr>
          <w:color w:val="auto"/>
        </w:rPr>
        <w:t xml:space="preserve">El objetivo de </w:t>
      </w:r>
      <w:proofErr w:type="spellStart"/>
      <w:r>
        <w:rPr>
          <w:color w:val="auto"/>
        </w:rPr>
        <w:t>NoteApp</w:t>
      </w:r>
      <w:proofErr w:type="spellEnd"/>
      <w:r>
        <w:rPr>
          <w:color w:val="auto"/>
        </w:rPr>
        <w:t xml:space="preserve"> es cubrir la necesidad de una Aplicación funcional para poder recordar tareas y eventos pero que a la vez tenga un funcionamiento clásico e intuitivo que recuerde al funcionamiento de una agenda en papel tradicional, por lo </w:t>
      </w:r>
      <w:proofErr w:type="gramStart"/>
      <w:r>
        <w:rPr>
          <w:color w:val="auto"/>
        </w:rPr>
        <w:t>tanto</w:t>
      </w:r>
      <w:proofErr w:type="gramEnd"/>
      <w:r>
        <w:rPr>
          <w:color w:val="auto"/>
        </w:rPr>
        <w:t xml:space="preserve"> el diseño y funcionamiento de la misma irán dirigidos a la semejanza con una agenda en papel</w:t>
      </w:r>
    </w:p>
    <w:p w14:paraId="7151F169" w14:textId="6FA741DA" w:rsidR="00B9262F" w:rsidRDefault="00B9262F" w:rsidP="007E2C4B">
      <w:pPr>
        <w:pStyle w:val="Textbody"/>
        <w:jc w:val="start"/>
        <w:rPr>
          <w:color w:val="auto"/>
        </w:rPr>
      </w:pPr>
    </w:p>
    <w:p w14:paraId="7E963A02" w14:textId="46DA9234" w:rsidR="00B9262F" w:rsidRDefault="00B9262F" w:rsidP="007E2C4B">
      <w:pPr>
        <w:pStyle w:val="Textbody"/>
        <w:jc w:val="start"/>
        <w:rPr>
          <w:color w:val="auto"/>
        </w:rPr>
      </w:pPr>
      <w:r>
        <w:rPr>
          <w:color w:val="auto"/>
        </w:rPr>
        <w:t>Para ello la idea es desarrollar una aplicación con una pantalla principal que permita recordarnos que tareas debemos realizar en el día, así como introducir nuevas, modificar o eliminar las mismas. Alrededor de todo ello implementamos un diseño atractivo de ventanas con temas personalizables</w:t>
      </w:r>
    </w:p>
    <w:p w14:paraId="4A27A716" w14:textId="6E41DACB" w:rsidR="00B9262F" w:rsidRDefault="00B9262F" w:rsidP="007E2C4B">
      <w:pPr>
        <w:pStyle w:val="Textbody"/>
        <w:jc w:val="start"/>
        <w:rPr>
          <w:color w:val="auto"/>
        </w:rPr>
      </w:pPr>
    </w:p>
    <w:p w14:paraId="6F739BD9" w14:textId="7C38714A" w:rsidR="00B9262F" w:rsidRDefault="00B9262F" w:rsidP="007E2C4B">
      <w:pPr>
        <w:pStyle w:val="Textbody"/>
        <w:jc w:val="start"/>
        <w:rPr>
          <w:color w:val="auto"/>
        </w:rPr>
      </w:pPr>
      <w:r>
        <w:rPr>
          <w:color w:val="auto"/>
        </w:rPr>
        <w:t>Conseguimos así que el usuario pueda aumentar su productividad considerablemente, además de que reducir el espacio y peso que supondría una agenda tradicional en papel, así como la mejor aceptación de la nueva tecnología al ser lo más semejante posible al método que el usuario venía usando toda la vida</w:t>
      </w:r>
    </w:p>
    <w:p w14:paraId="3DC5BBCD" w14:textId="65C26BFE" w:rsidR="007E2C4B" w:rsidRDefault="007E2C4B" w:rsidP="007E2C4B">
      <w:pPr>
        <w:pStyle w:val="Textbody"/>
        <w:jc w:val="start"/>
        <w:rPr>
          <w:color w:val="auto"/>
        </w:rPr>
      </w:pPr>
    </w:p>
    <w:p w14:paraId="3C2E8183" w14:textId="505B21A1" w:rsidR="00B9262F" w:rsidRDefault="007E2C4B" w:rsidP="007E2C4B">
      <w:pPr>
        <w:pStyle w:val="Textbody"/>
        <w:jc w:val="start"/>
        <w:rPr>
          <w:color w:val="auto"/>
        </w:rPr>
      </w:pPr>
      <w:r>
        <w:rPr>
          <w:color w:val="auto"/>
        </w:rPr>
        <w:t>Se parte de una aplicación ya desarrollada previamente por nosotros mismos que cumple las necesidades más básicas y el esqueleto de la propia App. El objetivo del proyecto es tratar el software de una forma empresarial de alto nivel, es decir, partimos de una aplicación principal básica, sobre la que vamos a desarrollar nuevos módulos y nueva funcionalidad, de forma que en cada sprint podamos añadir cada vez mas funcionalidades nuevas a la aplicación</w:t>
      </w:r>
    </w:p>
    <w:p w14:paraId="0B95D836" w14:textId="77777777" w:rsidR="0072244F" w:rsidRDefault="0072244F" w:rsidP="00EA1605">
      <w:pPr>
        <w:pageBreakBefore/>
        <w:ind w:start="70.80pt" w:hanging="70.80pt"/>
        <w:jc w:val="center"/>
        <w:rPr>
          <w:rFonts w:ascii="Arial, Arial" w:eastAsia="Arial, Arial" w:hAnsi="Arial, Arial" w:cs="Arial, Arial"/>
          <w:color w:val="000000"/>
        </w:rPr>
      </w:pPr>
    </w:p>
    <w:p w14:paraId="0E944798" w14:textId="77777777" w:rsidR="0072244F" w:rsidRDefault="001D155A">
      <w:pPr>
        <w:jc w:val="center"/>
        <w:rPr>
          <w:rFonts w:ascii="Arial, Arial" w:eastAsia="Arial, Arial" w:hAnsi="Arial, Arial" w:cs="Arial, Arial"/>
          <w:color w:val="000000"/>
        </w:rPr>
      </w:pPr>
      <w:r>
        <w:rPr>
          <w:rFonts w:ascii="Arial" w:hAnsi="Arial" w:cs="Arial"/>
          <w:b/>
          <w:bCs/>
          <w:sz w:val="28"/>
          <w:szCs w:val="28"/>
        </w:rPr>
        <w:t>ABSTRACT</w:t>
      </w:r>
    </w:p>
    <w:p w14:paraId="2217D91D" w14:textId="07F0EF67" w:rsidR="0060739D" w:rsidRDefault="0060739D" w:rsidP="0060739D">
      <w:pPr>
        <w:pStyle w:val="Textbody"/>
        <w:jc w:val="start"/>
        <w:rPr>
          <w:color w:val="auto"/>
        </w:rPr>
      </w:pPr>
    </w:p>
    <w:p w14:paraId="411CE8EE" w14:textId="283608F5" w:rsidR="0060739D" w:rsidRPr="0060739D" w:rsidRDefault="0060739D" w:rsidP="0060739D">
      <w:pPr>
        <w:pStyle w:val="Textbody"/>
        <w:jc w:val="start"/>
        <w:rPr>
          <w:color w:val="auto"/>
          <w:lang w:val="en-US"/>
        </w:rPr>
      </w:pPr>
      <w:proofErr w:type="spellStart"/>
      <w:r w:rsidRPr="0060739D">
        <w:rPr>
          <w:color w:val="auto"/>
          <w:lang w:val="en-US"/>
        </w:rPr>
        <w:t>NoteApp</w:t>
      </w:r>
      <w:proofErr w:type="spellEnd"/>
      <w:r w:rsidRPr="0060739D">
        <w:rPr>
          <w:color w:val="auto"/>
          <w:lang w:val="en-US"/>
        </w:rPr>
        <w:t xml:space="preserve"> is an Android A</w:t>
      </w:r>
      <w:r>
        <w:rPr>
          <w:color w:val="auto"/>
          <w:lang w:val="en-US"/>
        </w:rPr>
        <w:t xml:space="preserve">pplication which we can categorize as </w:t>
      </w:r>
      <w:proofErr w:type="gramStart"/>
      <w:r>
        <w:rPr>
          <w:color w:val="auto"/>
          <w:lang w:val="en-US"/>
        </w:rPr>
        <w:t>an</w:t>
      </w:r>
      <w:proofErr w:type="gramEnd"/>
      <w:r>
        <w:rPr>
          <w:color w:val="auto"/>
          <w:lang w:val="en-US"/>
        </w:rPr>
        <w:t xml:space="preserve"> productivity App, an time management and </w:t>
      </w:r>
      <w:proofErr w:type="spellStart"/>
      <w:r>
        <w:rPr>
          <w:color w:val="auto"/>
          <w:lang w:val="en-US"/>
        </w:rPr>
        <w:t>taks</w:t>
      </w:r>
      <w:proofErr w:type="spellEnd"/>
      <w:r>
        <w:rPr>
          <w:color w:val="auto"/>
          <w:lang w:val="en-US"/>
        </w:rPr>
        <w:t xml:space="preserve"> app specifically.</w:t>
      </w:r>
    </w:p>
    <w:p w14:paraId="43AC819E" w14:textId="4BF56A02" w:rsidR="0060739D" w:rsidRDefault="0060739D" w:rsidP="0060739D">
      <w:pPr>
        <w:pStyle w:val="Textbody"/>
        <w:jc w:val="start"/>
        <w:rPr>
          <w:color w:val="auto"/>
        </w:rPr>
      </w:pPr>
    </w:p>
    <w:p w14:paraId="20F09FE0" w14:textId="507F25A4" w:rsidR="0060739D" w:rsidRPr="0060739D" w:rsidRDefault="0060739D" w:rsidP="0060739D">
      <w:pPr>
        <w:pStyle w:val="Textbody"/>
        <w:jc w:val="start"/>
        <w:rPr>
          <w:color w:val="auto"/>
          <w:lang w:val="en-US"/>
        </w:rPr>
      </w:pPr>
      <w:proofErr w:type="spellStart"/>
      <w:r w:rsidRPr="0060739D">
        <w:rPr>
          <w:color w:val="auto"/>
          <w:lang w:val="en-US"/>
        </w:rPr>
        <w:t>NoteApp’s</w:t>
      </w:r>
      <w:proofErr w:type="spellEnd"/>
      <w:r w:rsidRPr="0060739D">
        <w:rPr>
          <w:color w:val="auto"/>
          <w:lang w:val="en-US"/>
        </w:rPr>
        <w:t xml:space="preserve"> objective is to c</w:t>
      </w:r>
      <w:r>
        <w:rPr>
          <w:color w:val="auto"/>
          <w:lang w:val="en-US"/>
        </w:rPr>
        <w:t xml:space="preserve">over the necessity of </w:t>
      </w:r>
      <w:proofErr w:type="gramStart"/>
      <w:r>
        <w:rPr>
          <w:color w:val="auto"/>
          <w:lang w:val="en-US"/>
        </w:rPr>
        <w:t>an</w:t>
      </w:r>
      <w:proofErr w:type="gramEnd"/>
      <w:r>
        <w:rPr>
          <w:color w:val="auto"/>
          <w:lang w:val="en-US"/>
        </w:rPr>
        <w:t xml:space="preserve"> functional Application which allow the user to remind tasks and events, but also has a classic and intuitive functionality which reminds us to a traditional paper agenda, because this design and operation in this app is focused on the similarity with an old paper agenda</w:t>
      </w:r>
    </w:p>
    <w:p w14:paraId="35AC0227" w14:textId="22DB6232" w:rsidR="0060739D" w:rsidRDefault="0060739D" w:rsidP="0060739D">
      <w:pPr>
        <w:pStyle w:val="Textbody"/>
        <w:jc w:val="start"/>
        <w:rPr>
          <w:color w:val="auto"/>
        </w:rPr>
      </w:pPr>
    </w:p>
    <w:p w14:paraId="5552CB57" w14:textId="40C60C76" w:rsidR="0060739D" w:rsidRPr="0060739D" w:rsidRDefault="0060739D" w:rsidP="0060739D">
      <w:pPr>
        <w:pStyle w:val="Textbody"/>
        <w:jc w:val="start"/>
        <w:rPr>
          <w:color w:val="auto"/>
          <w:lang w:val="en-US"/>
        </w:rPr>
      </w:pPr>
      <w:r w:rsidRPr="0060739D">
        <w:rPr>
          <w:color w:val="auto"/>
          <w:lang w:val="en-US"/>
        </w:rPr>
        <w:t>To do this the i</w:t>
      </w:r>
      <w:r>
        <w:rPr>
          <w:color w:val="auto"/>
          <w:lang w:val="en-US"/>
        </w:rPr>
        <w:t xml:space="preserve">dea is to develop an application with a main screen that allows us to remind which task we have to </w:t>
      </w:r>
      <w:r w:rsidR="00B03E83">
        <w:rPr>
          <w:color w:val="auto"/>
          <w:lang w:val="en-US"/>
        </w:rPr>
        <w:t xml:space="preserve">perform throughout the day as well as add, modify or delete them. Surrounding this we implement an attractive and customizable windows design </w:t>
      </w:r>
    </w:p>
    <w:p w14:paraId="02EA8F84" w14:textId="7B907C83" w:rsidR="00B03E83" w:rsidRDefault="00B03E83" w:rsidP="0060739D">
      <w:pPr>
        <w:pStyle w:val="Textbody"/>
        <w:jc w:val="start"/>
        <w:rPr>
          <w:color w:val="auto"/>
        </w:rPr>
      </w:pPr>
    </w:p>
    <w:p w14:paraId="7105AB52" w14:textId="2154A976" w:rsidR="00B03E83" w:rsidRPr="00B03E83" w:rsidRDefault="00B03E83" w:rsidP="0060739D">
      <w:pPr>
        <w:pStyle w:val="Textbody"/>
        <w:jc w:val="start"/>
        <w:rPr>
          <w:color w:val="auto"/>
          <w:lang w:val="en-US"/>
        </w:rPr>
      </w:pPr>
      <w:r w:rsidRPr="00B03E83">
        <w:rPr>
          <w:color w:val="auto"/>
          <w:lang w:val="en-US"/>
        </w:rPr>
        <w:t xml:space="preserve">We </w:t>
      </w:r>
      <w:proofErr w:type="spellStart"/>
      <w:r w:rsidRPr="00B03E83">
        <w:rPr>
          <w:color w:val="auto"/>
          <w:lang w:val="en-US"/>
        </w:rPr>
        <w:t>achive</w:t>
      </w:r>
      <w:proofErr w:type="spellEnd"/>
      <w:r w:rsidRPr="00B03E83">
        <w:rPr>
          <w:color w:val="auto"/>
          <w:lang w:val="en-US"/>
        </w:rPr>
        <w:t xml:space="preserve"> in this w</w:t>
      </w:r>
      <w:r>
        <w:rPr>
          <w:color w:val="auto"/>
          <w:lang w:val="en-US"/>
        </w:rPr>
        <w:t xml:space="preserve">ay the user’s productivity </w:t>
      </w:r>
      <w:proofErr w:type="gramStart"/>
      <w:r>
        <w:rPr>
          <w:color w:val="auto"/>
          <w:lang w:val="en-US"/>
        </w:rPr>
        <w:t>enhance</w:t>
      </w:r>
      <w:proofErr w:type="gramEnd"/>
      <w:r>
        <w:rPr>
          <w:color w:val="auto"/>
          <w:lang w:val="en-US"/>
        </w:rPr>
        <w:t xml:space="preserve"> considerably, in addition to reduce space and weight that an old fashioned agenda supposes, as well as a better new technology acceptation as this is similar to the old fashioned productivity methods</w:t>
      </w:r>
    </w:p>
    <w:p w14:paraId="3E15084D" w14:textId="47EC443E" w:rsidR="00B03E83" w:rsidRDefault="00B03E83" w:rsidP="0060739D">
      <w:pPr>
        <w:pStyle w:val="Textbody"/>
        <w:jc w:val="start"/>
        <w:rPr>
          <w:color w:val="auto"/>
        </w:rPr>
      </w:pPr>
    </w:p>
    <w:p w14:paraId="4E02E94C" w14:textId="1DCB3218" w:rsidR="00B03E83" w:rsidRPr="00B03E83" w:rsidRDefault="00B03E83" w:rsidP="0060739D">
      <w:pPr>
        <w:pStyle w:val="Textbody"/>
        <w:jc w:val="start"/>
        <w:rPr>
          <w:color w:val="auto"/>
          <w:lang w:val="en-US"/>
        </w:rPr>
      </w:pPr>
      <w:r w:rsidRPr="00B03E83">
        <w:rPr>
          <w:color w:val="auto"/>
          <w:lang w:val="en-US"/>
        </w:rPr>
        <w:t>We start from a p</w:t>
      </w:r>
      <w:r>
        <w:rPr>
          <w:color w:val="auto"/>
          <w:lang w:val="en-US"/>
        </w:rPr>
        <w:t xml:space="preserve">reviously developed application by us that cover the most basic necessities and framework of the App. The project objective is to work professionally with the software, starting from </w:t>
      </w:r>
      <w:proofErr w:type="gramStart"/>
      <w:r>
        <w:rPr>
          <w:color w:val="auto"/>
          <w:lang w:val="en-US"/>
        </w:rPr>
        <w:t>an</w:t>
      </w:r>
      <w:proofErr w:type="gramEnd"/>
      <w:r>
        <w:rPr>
          <w:color w:val="auto"/>
          <w:lang w:val="en-US"/>
        </w:rPr>
        <w:t xml:space="preserve"> basic main application and working over it to develop new modules and functionalities, so each sprint we can add more and more new functionalities to the app</w:t>
      </w:r>
    </w:p>
    <w:p w14:paraId="1D2EC429" w14:textId="77777777" w:rsidR="0072244F" w:rsidRPr="00B03E83" w:rsidRDefault="0072244F">
      <w:pPr>
        <w:pStyle w:val="Textbody"/>
        <w:jc w:val="start"/>
        <w:rPr>
          <w:lang w:val="en-US"/>
        </w:rPr>
      </w:pPr>
    </w:p>
    <w:p w14:paraId="2628173D" w14:textId="77777777" w:rsidR="0072244F" w:rsidRDefault="001D155A">
      <w:pPr>
        <w:pStyle w:val="ContentsHeading"/>
        <w:pageBreakBefore/>
        <w:tabs>
          <w:tab w:val="end" w:leader="dot" w:pos="212.60pt"/>
        </w:tabs>
      </w:pPr>
      <w:r>
        <w:rPr>
          <w:b w:val="0"/>
          <w:bCs w:val="0"/>
          <w:color w:val="000000"/>
          <w:sz w:val="24"/>
          <w:szCs w:val="24"/>
        </w:rPr>
        <w:lastRenderedPageBreak/>
        <w:fldChar w:fldCharType="begin"/>
      </w:r>
      <w:r>
        <w:instrText xml:space="preserve"> TOC \o "1-9" \u \l 1-9 \h </w:instrText>
      </w:r>
      <w:r>
        <w:rPr>
          <w:b w:val="0"/>
          <w:bCs w:val="0"/>
          <w:color w:val="000000"/>
          <w:sz w:val="24"/>
          <w:szCs w:val="24"/>
        </w:rPr>
        <w:fldChar w:fldCharType="separate"/>
      </w:r>
      <w:r>
        <w:t>Índice de contenido</w:t>
      </w:r>
    </w:p>
    <w:p w14:paraId="6B10376E" w14:textId="77777777" w:rsidR="0072244F" w:rsidRDefault="00F953A1">
      <w:pPr>
        <w:pStyle w:val="Contents1"/>
        <w:tabs>
          <w:tab w:val="end" w:leader="dot" w:pos="513.05pt"/>
        </w:tabs>
      </w:pPr>
      <w:hyperlink w:anchor="__RefHeading__2216_364215148" w:history="1">
        <w:r w:rsidR="001D155A">
          <w:t xml:space="preserve"> 1 INTRODUCCIÓN</w:t>
        </w:r>
        <w:r w:rsidR="001D155A">
          <w:tab/>
          <w:t>8</w:t>
        </w:r>
      </w:hyperlink>
    </w:p>
    <w:p w14:paraId="682B609C" w14:textId="77777777" w:rsidR="0072244F" w:rsidRDefault="00F953A1">
      <w:pPr>
        <w:pStyle w:val="Contents1"/>
        <w:tabs>
          <w:tab w:val="end" w:leader="dot" w:pos="513.05pt"/>
        </w:tabs>
      </w:pPr>
      <w:hyperlink w:anchor="__RefHeading__4307_478974897" w:history="1">
        <w:r w:rsidR="001D155A">
          <w:t xml:space="preserve"> 2 NECESIDADES DEL SECTOR PRODUCTIVO </w:t>
        </w:r>
        <w:r w:rsidR="001D155A">
          <w:tab/>
          <w:t>9</w:t>
        </w:r>
      </w:hyperlink>
    </w:p>
    <w:p w14:paraId="63261F01" w14:textId="77777777" w:rsidR="0072244F" w:rsidRDefault="00F953A1">
      <w:pPr>
        <w:pStyle w:val="Contents2"/>
        <w:tabs>
          <w:tab w:val="clear" w:pos="481.85pt"/>
          <w:tab w:val="end" w:leader="dot" w:pos="489.05pt"/>
        </w:tabs>
      </w:pPr>
      <w:hyperlink w:anchor="__RefHeading__4644_1717060311" w:history="1">
        <w:r w:rsidR="001D155A">
          <w:t xml:space="preserve"> 2.1 Análisis de la situación actual</w:t>
        </w:r>
        <w:r w:rsidR="001D155A">
          <w:tab/>
          <w:t>9</w:t>
        </w:r>
      </w:hyperlink>
    </w:p>
    <w:p w14:paraId="48805D80" w14:textId="77777777" w:rsidR="0072244F" w:rsidRDefault="00F953A1">
      <w:pPr>
        <w:pStyle w:val="Contents2"/>
        <w:tabs>
          <w:tab w:val="clear" w:pos="481.85pt"/>
          <w:tab w:val="end" w:leader="dot" w:pos="489.05pt"/>
        </w:tabs>
      </w:pPr>
      <w:hyperlink w:anchor="__RefHeading__4646_1717060311" w:history="1">
        <w:r w:rsidR="001D155A">
          <w:t xml:space="preserve"> 2.2 Necesidades del cliente y oportunidad de negocio </w:t>
        </w:r>
        <w:r w:rsidR="001D155A">
          <w:tab/>
          <w:t>9</w:t>
        </w:r>
      </w:hyperlink>
    </w:p>
    <w:p w14:paraId="7F8FE62A" w14:textId="77777777" w:rsidR="0072244F" w:rsidRDefault="00F953A1">
      <w:pPr>
        <w:pStyle w:val="Contents2"/>
        <w:tabs>
          <w:tab w:val="clear" w:pos="481.85pt"/>
          <w:tab w:val="end" w:leader="dot" w:pos="489.05pt"/>
        </w:tabs>
      </w:pPr>
      <w:hyperlink w:anchor="__RefHeading__4648_1717060311" w:history="1">
        <w:r w:rsidR="001D155A">
          <w:t xml:space="preserve"> 2.3 El nuevo proyecto: Nombre del proyecto</w:t>
        </w:r>
        <w:r w:rsidR="001D155A">
          <w:tab/>
          <w:t>9</w:t>
        </w:r>
      </w:hyperlink>
    </w:p>
    <w:p w14:paraId="4E7DE453" w14:textId="77777777" w:rsidR="0072244F" w:rsidRDefault="00F953A1">
      <w:pPr>
        <w:pStyle w:val="Contents1"/>
        <w:tabs>
          <w:tab w:val="end" w:leader="dot" w:pos="513.05pt"/>
        </w:tabs>
      </w:pPr>
      <w:hyperlink w:anchor="__RefHeading__4309_478974897" w:history="1">
        <w:r w:rsidR="001D155A">
          <w:t xml:space="preserve"> 3 DISEÑO D</w:t>
        </w:r>
        <w:r w:rsidR="001D155A">
          <w:t>E</w:t>
        </w:r>
        <w:r w:rsidR="001D155A">
          <w:t>L PROYECTO</w:t>
        </w:r>
        <w:r w:rsidR="001D155A">
          <w:tab/>
          <w:t>11</w:t>
        </w:r>
      </w:hyperlink>
    </w:p>
    <w:p w14:paraId="4EAD22C9" w14:textId="77777777" w:rsidR="0072244F" w:rsidRDefault="00F953A1">
      <w:pPr>
        <w:pStyle w:val="Contents2"/>
        <w:tabs>
          <w:tab w:val="clear" w:pos="481.85pt"/>
          <w:tab w:val="end" w:leader="dot" w:pos="489.05pt"/>
        </w:tabs>
      </w:pPr>
      <w:hyperlink w:anchor="__RefHeading__864_980353409" w:history="1">
        <w:r w:rsidR="001D155A">
          <w:t xml:space="preserve"> 3.1 Fases del proyecto</w:t>
        </w:r>
        <w:r w:rsidR="001D155A">
          <w:tab/>
          <w:t>11</w:t>
        </w:r>
      </w:hyperlink>
    </w:p>
    <w:p w14:paraId="631C62AB" w14:textId="77777777" w:rsidR="0072244F" w:rsidRDefault="00F953A1">
      <w:pPr>
        <w:pStyle w:val="Contents3"/>
        <w:tabs>
          <w:tab w:val="clear" w:pos="481.85pt"/>
          <w:tab w:val="end" w:leader="dot" w:pos="489.05pt"/>
        </w:tabs>
      </w:pPr>
      <w:hyperlink w:anchor="__RefHeading__866_980353409" w:history="1">
        <w:r w:rsidR="001D155A">
          <w:t xml:space="preserve"> 3.1.1 Análisis</w:t>
        </w:r>
        <w:r w:rsidR="001D155A">
          <w:tab/>
          <w:t>11</w:t>
        </w:r>
      </w:hyperlink>
    </w:p>
    <w:p w14:paraId="5302184E" w14:textId="77777777" w:rsidR="0072244F" w:rsidRDefault="00F953A1">
      <w:pPr>
        <w:pStyle w:val="Contents3"/>
        <w:tabs>
          <w:tab w:val="clear" w:pos="481.85pt"/>
          <w:tab w:val="end" w:leader="dot" w:pos="489.05pt"/>
        </w:tabs>
      </w:pPr>
      <w:hyperlink w:anchor="__RefHeading__868_980353409" w:history="1">
        <w:r w:rsidR="001D155A">
          <w:t xml:space="preserve"> 3.1.2 Diseño</w:t>
        </w:r>
        <w:r w:rsidR="001D155A">
          <w:tab/>
          <w:t>11</w:t>
        </w:r>
      </w:hyperlink>
    </w:p>
    <w:p w14:paraId="126B4E8B" w14:textId="77777777" w:rsidR="0072244F" w:rsidRDefault="00F953A1">
      <w:pPr>
        <w:pStyle w:val="Contents3"/>
        <w:tabs>
          <w:tab w:val="clear" w:pos="481.85pt"/>
          <w:tab w:val="end" w:leader="dot" w:pos="489.05pt"/>
        </w:tabs>
      </w:pPr>
      <w:hyperlink w:anchor="__RefHeading__870_980353409" w:history="1">
        <w:r w:rsidR="001D155A">
          <w:t xml:space="preserve"> 3.1.3 Implementación</w:t>
        </w:r>
        <w:r w:rsidR="001D155A">
          <w:tab/>
          <w:t>11</w:t>
        </w:r>
      </w:hyperlink>
    </w:p>
    <w:p w14:paraId="39B0D4AE" w14:textId="77777777" w:rsidR="0072244F" w:rsidRDefault="00F953A1">
      <w:pPr>
        <w:pStyle w:val="Contents3"/>
        <w:tabs>
          <w:tab w:val="clear" w:pos="481.85pt"/>
          <w:tab w:val="end" w:leader="dot" w:pos="489.05pt"/>
        </w:tabs>
      </w:pPr>
      <w:hyperlink w:anchor="__RefHeading__928_1438982970" w:history="1">
        <w:r w:rsidR="001D155A">
          <w:t xml:space="preserve"> 3.1.4 Pruebas    </w:t>
        </w:r>
        <w:r w:rsidR="001D155A">
          <w:tab/>
          <w:t>12</w:t>
        </w:r>
      </w:hyperlink>
    </w:p>
    <w:p w14:paraId="4FDBFB2A" w14:textId="77777777" w:rsidR="0072244F" w:rsidRDefault="00F953A1">
      <w:pPr>
        <w:pStyle w:val="Contents2"/>
        <w:tabs>
          <w:tab w:val="clear" w:pos="481.85pt"/>
          <w:tab w:val="end" w:leader="dot" w:pos="489.05pt"/>
        </w:tabs>
      </w:pPr>
      <w:hyperlink w:anchor="__RefHeading__874_980353409" w:history="1">
        <w:r w:rsidR="001D155A">
          <w:t xml:space="preserve"> 3.2 Objetivos a conseguir</w:t>
        </w:r>
        <w:r w:rsidR="001D155A">
          <w:tab/>
          <w:t>13</w:t>
        </w:r>
      </w:hyperlink>
    </w:p>
    <w:p w14:paraId="453F5FEF" w14:textId="77777777" w:rsidR="0072244F" w:rsidRDefault="00F953A1">
      <w:pPr>
        <w:pStyle w:val="Contents2"/>
        <w:tabs>
          <w:tab w:val="clear" w:pos="481.85pt"/>
          <w:tab w:val="end" w:leader="dot" w:pos="489.05pt"/>
        </w:tabs>
      </w:pPr>
      <w:hyperlink w:anchor="__RefHeading__876_980353409" w:history="1">
        <w:r w:rsidR="001D155A">
          <w:t xml:space="preserve"> 3.3 Previsión de recursos materiales y humanos necesarios</w:t>
        </w:r>
        <w:r w:rsidR="001D155A">
          <w:tab/>
          <w:t>13</w:t>
        </w:r>
      </w:hyperlink>
    </w:p>
    <w:p w14:paraId="2B504052" w14:textId="77777777" w:rsidR="0072244F" w:rsidRDefault="00F953A1">
      <w:pPr>
        <w:pStyle w:val="Contents2"/>
        <w:tabs>
          <w:tab w:val="clear" w:pos="481.85pt"/>
          <w:tab w:val="end" w:leader="dot" w:pos="489.05pt"/>
        </w:tabs>
      </w:pPr>
      <w:hyperlink w:anchor="__RefHeading__878_980353409" w:history="1">
        <w:r w:rsidR="001D155A">
          <w:t xml:space="preserve"> 3.4 Presupuesto económico.</w:t>
        </w:r>
        <w:r w:rsidR="001D155A">
          <w:tab/>
          <w:t>13</w:t>
        </w:r>
      </w:hyperlink>
    </w:p>
    <w:p w14:paraId="40C0643A" w14:textId="77777777" w:rsidR="0072244F" w:rsidRDefault="00F953A1">
      <w:pPr>
        <w:pStyle w:val="Contents1"/>
        <w:tabs>
          <w:tab w:val="end" w:leader="dot" w:pos="513.05pt"/>
        </w:tabs>
      </w:pPr>
      <w:hyperlink w:anchor="__RefHeading__4311_478974897" w:history="1">
        <w:r w:rsidR="001D155A">
          <w:t xml:space="preserve"> 4 PLANIFICACIÓN DE LA EJECUCIÓN DEL PROYECTO</w:t>
        </w:r>
        <w:r w:rsidR="001D155A">
          <w:tab/>
          <w:t>14</w:t>
        </w:r>
      </w:hyperlink>
    </w:p>
    <w:p w14:paraId="2FD1E820" w14:textId="77777777" w:rsidR="0072244F" w:rsidRDefault="00F953A1">
      <w:pPr>
        <w:pStyle w:val="Contents2"/>
        <w:tabs>
          <w:tab w:val="clear" w:pos="481.85pt"/>
          <w:tab w:val="end" w:leader="dot" w:pos="489.05pt"/>
        </w:tabs>
      </w:pPr>
      <w:hyperlink w:anchor="__RefHeading__938_1438982970" w:history="1">
        <w:r w:rsidR="001D155A">
          <w:t xml:space="preserve"> 4.1 Fase de Análisis</w:t>
        </w:r>
        <w:r w:rsidR="001D155A">
          <w:tab/>
          <w:t>14</w:t>
        </w:r>
      </w:hyperlink>
    </w:p>
    <w:p w14:paraId="22C2F269" w14:textId="77777777" w:rsidR="0072244F" w:rsidRDefault="00F953A1">
      <w:pPr>
        <w:pStyle w:val="Contents2"/>
        <w:tabs>
          <w:tab w:val="clear" w:pos="481.85pt"/>
          <w:tab w:val="end" w:leader="dot" w:pos="489.05pt"/>
        </w:tabs>
      </w:pPr>
      <w:hyperlink w:anchor="__RefHeading__940_1438982970" w:history="1">
        <w:r w:rsidR="001D155A">
          <w:t xml:space="preserve"> 4.2 Fase de diseño</w:t>
        </w:r>
        <w:r w:rsidR="001D155A">
          <w:tab/>
          <w:t>14</w:t>
        </w:r>
      </w:hyperlink>
    </w:p>
    <w:p w14:paraId="2BDA775E" w14:textId="77777777" w:rsidR="0072244F" w:rsidRDefault="00F953A1">
      <w:pPr>
        <w:pStyle w:val="Contents2"/>
        <w:tabs>
          <w:tab w:val="clear" w:pos="481.85pt"/>
          <w:tab w:val="end" w:leader="dot" w:pos="489.05pt"/>
        </w:tabs>
      </w:pPr>
      <w:hyperlink w:anchor="__RefHeading__942_1438982970" w:history="1">
        <w:r w:rsidR="001D155A">
          <w:t xml:space="preserve"> 4.3 Fase de Implementación</w:t>
        </w:r>
        <w:r w:rsidR="001D155A">
          <w:tab/>
          <w:t>14</w:t>
        </w:r>
      </w:hyperlink>
    </w:p>
    <w:p w14:paraId="77222717" w14:textId="77777777" w:rsidR="0072244F" w:rsidRDefault="00F953A1">
      <w:pPr>
        <w:pStyle w:val="Contents2"/>
        <w:tabs>
          <w:tab w:val="clear" w:pos="481.85pt"/>
          <w:tab w:val="end" w:leader="dot" w:pos="489.05pt"/>
        </w:tabs>
      </w:pPr>
      <w:hyperlink w:anchor="__RefHeading__944_1438982970" w:history="1">
        <w:r w:rsidR="001D155A">
          <w:t xml:space="preserve"> 4.4 Fase de pruebas</w:t>
        </w:r>
        <w:r w:rsidR="001D155A">
          <w:tab/>
          <w:t>15</w:t>
        </w:r>
      </w:hyperlink>
    </w:p>
    <w:p w14:paraId="7442844E" w14:textId="77777777" w:rsidR="0072244F" w:rsidRDefault="00F953A1">
      <w:pPr>
        <w:pStyle w:val="Contents1"/>
        <w:tabs>
          <w:tab w:val="end" w:leader="dot" w:pos="513.05pt"/>
        </w:tabs>
      </w:pPr>
      <w:hyperlink w:anchor="__RefHeading__4313_478974897" w:history="1">
        <w:r w:rsidR="001D155A">
          <w:t xml:space="preserve"> 5 DEFINICIÓN DE PROCEDIMIENTOS DE CONTROL Y EVALUACIÓN</w:t>
        </w:r>
        <w:r w:rsidR="001D155A">
          <w:tab/>
          <w:t>16</w:t>
        </w:r>
      </w:hyperlink>
    </w:p>
    <w:p w14:paraId="36DA945B" w14:textId="77777777" w:rsidR="0072244F" w:rsidRDefault="00F953A1">
      <w:pPr>
        <w:pStyle w:val="Contents1"/>
        <w:tabs>
          <w:tab w:val="end" w:leader="dot" w:pos="513.05pt"/>
        </w:tabs>
      </w:pPr>
      <w:hyperlink w:anchor="__RefHeading__4319_478974897" w:history="1">
        <w:r w:rsidR="001D155A">
          <w:t xml:space="preserve"> 6 FUENTES</w:t>
        </w:r>
        <w:r w:rsidR="001D155A">
          <w:tab/>
          <w:t>17</w:t>
        </w:r>
      </w:hyperlink>
    </w:p>
    <w:p w14:paraId="7A7A2FD0" w14:textId="77777777" w:rsidR="0072244F" w:rsidRDefault="00F953A1">
      <w:pPr>
        <w:pStyle w:val="Contents1"/>
        <w:tabs>
          <w:tab w:val="end" w:leader="dot" w:pos="513.05pt"/>
        </w:tabs>
      </w:pPr>
      <w:hyperlink w:anchor="__RefHeading__4321_478974897" w:history="1">
        <w:r w:rsidR="001D155A">
          <w:t xml:space="preserve"> 7 ANEXOS</w:t>
        </w:r>
        <w:r w:rsidR="001D155A">
          <w:tab/>
          <w:t>18</w:t>
        </w:r>
      </w:hyperlink>
    </w:p>
    <w:p w14:paraId="3C8926B7" w14:textId="77777777" w:rsidR="0072244F" w:rsidRDefault="00F953A1">
      <w:pPr>
        <w:pStyle w:val="Contents2"/>
        <w:tabs>
          <w:tab w:val="clear" w:pos="481.85pt"/>
          <w:tab w:val="end" w:leader="dot" w:pos="489.05pt"/>
        </w:tabs>
      </w:pPr>
      <w:hyperlink w:anchor="__RefHeading__7110_478974897" w:history="1">
        <w:r w:rsidR="001D155A">
          <w:t xml:space="preserve"> 7.1 Guía de estilo</w:t>
        </w:r>
        <w:r w:rsidR="001D155A">
          <w:tab/>
          <w:t>19</w:t>
        </w:r>
      </w:hyperlink>
    </w:p>
    <w:p w14:paraId="749F0089" w14:textId="77777777" w:rsidR="0072244F" w:rsidRDefault="001D155A">
      <w:pPr>
        <w:pStyle w:val="Textbody"/>
      </w:pPr>
      <w:r>
        <w:fldChar w:fldCharType="end"/>
      </w:r>
    </w:p>
    <w:p w14:paraId="00E6A02C" w14:textId="77777777" w:rsidR="00266658" w:rsidRDefault="001D155A">
      <w:pPr>
        <w:pStyle w:val="ContentsHeading"/>
        <w:pageBreakBefore/>
        <w:rPr>
          <w:noProof/>
        </w:rPr>
      </w:pPr>
      <w:r>
        <w:lastRenderedPageBreak/>
        <w:t>Índice de figuras</w:t>
      </w:r>
      <w:r w:rsidR="00A86E1F">
        <w:fldChar w:fldCharType="begin"/>
      </w:r>
      <w:r w:rsidR="00A86E1F">
        <w:instrText xml:space="preserve"> TOC \f </w:instrText>
      </w:r>
      <w:r w:rsidR="00266658">
        <w:instrText>x</w:instrText>
      </w:r>
      <w:r w:rsidR="00A86E1F">
        <w:instrText xml:space="preserve">\h \z </w:instrText>
      </w:r>
      <w:r w:rsidR="00A86E1F">
        <w:fldChar w:fldCharType="separate"/>
      </w:r>
    </w:p>
    <w:p w14:paraId="28F1CE79" w14:textId="17E3694C" w:rsidR="00266658" w:rsidRDefault="00266658">
      <w:pPr>
        <w:pStyle w:val="TDC1"/>
        <w:tabs>
          <w:tab w:val="end" w:pos="488.55pt"/>
        </w:tabs>
        <w:rPr>
          <w:rFonts w:asciiTheme="minorHAnsi" w:eastAsiaTheme="minorEastAsia" w:hAnsiTheme="minorHAnsi" w:cstheme="minorBidi"/>
          <w:b w:val="0"/>
          <w:bCs w:val="0"/>
          <w:noProof/>
          <w:sz w:val="22"/>
          <w:szCs w:val="22"/>
        </w:rPr>
      </w:pPr>
      <w:hyperlink w:anchor="_Toc101911357" w:history="1">
        <w:r w:rsidRPr="0090495F">
          <w:rPr>
            <w:rStyle w:val="Hipervnculo"/>
            <w:noProof/>
          </w:rPr>
          <w:t>Diagrama de G</w:t>
        </w:r>
        <w:r w:rsidRPr="0090495F">
          <w:rPr>
            <w:rStyle w:val="Hipervnculo"/>
            <w:noProof/>
          </w:rPr>
          <w:t>a</w:t>
        </w:r>
        <w:r w:rsidRPr="0090495F">
          <w:rPr>
            <w:rStyle w:val="Hipervnculo"/>
            <w:noProof/>
          </w:rPr>
          <w:t>ntt</w:t>
        </w:r>
        <w:r>
          <w:rPr>
            <w:noProof/>
            <w:webHidden/>
          </w:rPr>
          <w:tab/>
        </w:r>
        <w:r>
          <w:rPr>
            <w:noProof/>
            <w:webHidden/>
          </w:rPr>
          <w:fldChar w:fldCharType="begin"/>
        </w:r>
        <w:r>
          <w:rPr>
            <w:noProof/>
            <w:webHidden/>
          </w:rPr>
          <w:instrText xml:space="preserve"> PAGEREF _Toc101911357 \h </w:instrText>
        </w:r>
        <w:r>
          <w:rPr>
            <w:noProof/>
            <w:webHidden/>
          </w:rPr>
        </w:r>
        <w:r>
          <w:rPr>
            <w:noProof/>
            <w:webHidden/>
          </w:rPr>
          <w:fldChar w:fldCharType="separate"/>
        </w:r>
        <w:r>
          <w:rPr>
            <w:noProof/>
            <w:webHidden/>
          </w:rPr>
          <w:t>10</w:t>
        </w:r>
        <w:r>
          <w:rPr>
            <w:noProof/>
            <w:webHidden/>
          </w:rPr>
          <w:fldChar w:fldCharType="end"/>
        </w:r>
      </w:hyperlink>
    </w:p>
    <w:p w14:paraId="5C61032B" w14:textId="122B5E1F" w:rsidR="00A86E1F" w:rsidRDefault="00A86E1F">
      <w:pPr>
        <w:pStyle w:val="ContentsHeading"/>
        <w:pageBreakBefore/>
      </w:pPr>
      <w:r>
        <w:lastRenderedPageBreak/>
        <w:fldChar w:fldCharType="end"/>
      </w:r>
    </w:p>
    <w:p w14:paraId="634CD845" w14:textId="4C23EA62" w:rsidR="0072244F" w:rsidRDefault="001D155A">
      <w:pPr>
        <w:pStyle w:val="Ttulo1"/>
      </w:pPr>
      <w:bookmarkStart w:id="0" w:name="__RefHeading__2216_364215148"/>
      <w:r>
        <w:t>INTRODUCCIÓN</w:t>
      </w:r>
      <w:bookmarkEnd w:id="0"/>
    </w:p>
    <w:p w14:paraId="1611BB6A" w14:textId="77777777" w:rsidR="0072244F" w:rsidRDefault="001D155A">
      <w:pPr>
        <w:pStyle w:val="Textbody"/>
        <w:rPr>
          <w:rFonts w:ascii="Arial, Arial" w:eastAsia="Arial, Arial" w:hAnsi="Arial, Arial" w:cs="Arial, Arial"/>
        </w:rPr>
      </w:pPr>
      <w:r>
        <w:rPr>
          <w:rFonts w:ascii="Arial, Arial" w:eastAsia="Arial, Arial" w:hAnsi="Arial, Arial" w:cs="Arial, Arial"/>
        </w:rPr>
        <w:t xml:space="preserve">Este documento responde a la realización del </w:t>
      </w:r>
      <w:r>
        <w:rPr>
          <w:rFonts w:ascii="Arial, Arial" w:eastAsia="Arial, Arial" w:hAnsi="Arial, Arial" w:cs="Arial, Arial"/>
          <w:b/>
          <w:bCs/>
        </w:rPr>
        <w:t>módulo de Proyecto</w:t>
      </w:r>
      <w:r>
        <w:rPr>
          <w:rFonts w:ascii="Arial, Arial" w:eastAsia="Arial, Arial" w:hAnsi="Arial, Arial" w:cs="Arial, Arial"/>
        </w:rPr>
        <w:t xml:space="preserve"> del CFGS en </w:t>
      </w:r>
      <w:r>
        <w:rPr>
          <w:rFonts w:ascii="Arial, Arial" w:eastAsia="Arial, Arial" w:hAnsi="Arial, Arial" w:cs="Arial, Arial"/>
          <w:color w:val="FF0000"/>
        </w:rPr>
        <w:t xml:space="preserve">Administración </w:t>
      </w:r>
      <w:proofErr w:type="gramStart"/>
      <w:r>
        <w:rPr>
          <w:rFonts w:ascii="Arial, Arial" w:eastAsia="Arial, Arial" w:hAnsi="Arial, Arial" w:cs="Arial, Arial"/>
          <w:color w:val="FF0000"/>
        </w:rPr>
        <w:t>de  Sistemas</w:t>
      </w:r>
      <w:proofErr w:type="gramEnd"/>
      <w:r>
        <w:rPr>
          <w:rFonts w:ascii="Arial, Arial" w:eastAsia="Arial, Arial" w:hAnsi="Arial, Arial" w:cs="Arial, Arial"/>
          <w:color w:val="FF0000"/>
        </w:rPr>
        <w:t xml:space="preserve"> Informáticos en Red</w:t>
      </w:r>
      <w:r>
        <w:rPr>
          <w:rFonts w:ascii="Arial, Arial" w:eastAsia="Arial, Arial" w:hAnsi="Arial, Arial" w:cs="Arial, Arial"/>
        </w:rPr>
        <w:t>. El módulo de Proyecto complementa, la formación establecida para el resto de los módulos profesionales que integran el título en las funciones de análisis del contexto, diseño del proyecto y organización de la ejecución.</w:t>
      </w:r>
    </w:p>
    <w:p w14:paraId="414F9E03" w14:textId="77777777" w:rsidR="0072244F" w:rsidRDefault="001D155A">
      <w:pPr>
        <w:pStyle w:val="Textbody"/>
        <w:rPr>
          <w:rFonts w:ascii="Arial, Arial" w:eastAsia="Arial, Arial" w:hAnsi="Arial, Arial" w:cs="Arial, Arial"/>
        </w:rPr>
      </w:pPr>
      <w:r>
        <w:rPr>
          <w:rFonts w:ascii="Arial, Arial" w:eastAsia="Arial, Arial" w:hAnsi="Arial, Arial" w:cs="Arial, Arial"/>
        </w:rPr>
        <w:t>Concretar en esta página:</w:t>
      </w:r>
    </w:p>
    <w:p w14:paraId="266D9E07" w14:textId="77777777" w:rsidR="0072244F" w:rsidRDefault="001D155A">
      <w:pPr>
        <w:pStyle w:val="Textbody"/>
        <w:numPr>
          <w:ilvl w:val="0"/>
          <w:numId w:val="16"/>
        </w:numPr>
        <w:jc w:val="start"/>
        <w:rPr>
          <w:rFonts w:ascii="Arial, Arial" w:eastAsia="Arial, Arial" w:hAnsi="Arial, Arial" w:cs="Arial, Arial"/>
        </w:rPr>
      </w:pPr>
      <w:r>
        <w:t>Propósito del proyecto.</w:t>
      </w:r>
    </w:p>
    <w:p w14:paraId="56542A37" w14:textId="77777777" w:rsidR="0072244F" w:rsidRDefault="001D155A">
      <w:pPr>
        <w:pStyle w:val="Textbody"/>
        <w:numPr>
          <w:ilvl w:val="0"/>
          <w:numId w:val="15"/>
        </w:numPr>
        <w:jc w:val="start"/>
        <w:rPr>
          <w:rFonts w:ascii="Arial, Arial" w:eastAsia="Arial, Arial" w:hAnsi="Arial, Arial" w:cs="Arial, Arial"/>
        </w:rPr>
      </w:pPr>
      <w:r>
        <w:t>Enumerar las principales fases de desarrollo del mismo.</w:t>
      </w:r>
    </w:p>
    <w:p w14:paraId="75E4583E" w14:textId="77777777" w:rsidR="0072244F" w:rsidRDefault="0072244F">
      <w:pPr>
        <w:pStyle w:val="Textbody"/>
      </w:pPr>
    </w:p>
    <w:p w14:paraId="541A41AD" w14:textId="77777777" w:rsidR="0072244F" w:rsidRDefault="0072244F">
      <w:pPr>
        <w:pStyle w:val="Ttulo1"/>
        <w:numPr>
          <w:ilvl w:val="0"/>
          <w:numId w:val="0"/>
        </w:numPr>
      </w:pPr>
    </w:p>
    <w:p w14:paraId="0E566D22" w14:textId="77777777" w:rsidR="0072244F" w:rsidRDefault="001D155A">
      <w:pPr>
        <w:pStyle w:val="Ttulo1"/>
      </w:pPr>
      <w:bookmarkStart w:id="1" w:name="__RefHeading__4307_478974897"/>
      <w:r>
        <w:t>NECESIDADES DEL SECTOR PRODUCTIVO</w:t>
      </w:r>
      <w:bookmarkEnd w:id="1"/>
    </w:p>
    <w:p w14:paraId="24A55851" w14:textId="77777777" w:rsidR="0072244F" w:rsidRDefault="001D155A">
      <w:pPr>
        <w:pStyle w:val="Textbody"/>
      </w:pPr>
      <w:r>
        <w:t xml:space="preserve">A </w:t>
      </w:r>
      <w:proofErr w:type="gramStart"/>
      <w:r>
        <w:t>continuación</w:t>
      </w:r>
      <w:proofErr w:type="gramEnd"/>
      <w:r>
        <w:t xml:space="preserve"> se identifican las necesidades detectadas en el sector productivo que originan la oportunidad de negocio que se detalla en los siguientes puntos.</w:t>
      </w:r>
    </w:p>
    <w:p w14:paraId="7639E048" w14:textId="77777777" w:rsidR="0072244F" w:rsidRDefault="001D155A">
      <w:pPr>
        <w:pStyle w:val="Ttulo2"/>
      </w:pPr>
      <w:bookmarkStart w:id="2" w:name="__RefHeading__4644_1717060311"/>
      <w:r>
        <w:t>Análisis de la situación actual</w:t>
      </w:r>
      <w:bookmarkEnd w:id="2"/>
    </w:p>
    <w:p w14:paraId="255E2797" w14:textId="77777777" w:rsidR="0072244F" w:rsidRDefault="001D155A">
      <w:pPr>
        <w:pStyle w:val="Textbody"/>
        <w:rPr>
          <w:color w:val="FF0000"/>
        </w:rPr>
      </w:pPr>
      <w:r>
        <w:rPr>
          <w:color w:val="FF0000"/>
        </w:rPr>
        <w:t>Estudio estadístico dentro del ámbito de aplicación del proyecto.</w:t>
      </w:r>
    </w:p>
    <w:p w14:paraId="28218208" w14:textId="77777777" w:rsidR="0072244F" w:rsidRDefault="001D155A">
      <w:pPr>
        <w:pStyle w:val="Textbody"/>
        <w:rPr>
          <w:color w:val="FF0000"/>
        </w:rPr>
      </w:pPr>
      <w:r>
        <w:rPr>
          <w:color w:val="FF0000"/>
        </w:rPr>
        <w:t xml:space="preserve">Por ejemplo cuántas pymes hay, cuántas no tienen </w:t>
      </w:r>
      <w:proofErr w:type="spellStart"/>
      <w:r>
        <w:rPr>
          <w:color w:val="FF0000"/>
        </w:rPr>
        <w:t>pagina</w:t>
      </w:r>
      <w:proofErr w:type="spellEnd"/>
      <w:r>
        <w:rPr>
          <w:color w:val="FF0000"/>
        </w:rPr>
        <w:t xml:space="preserve"> web, o infraestructura de </w:t>
      </w:r>
      <w:proofErr w:type="gramStart"/>
      <w:r>
        <w:rPr>
          <w:color w:val="FF0000"/>
        </w:rPr>
        <w:t>red....</w:t>
      </w:r>
      <w:proofErr w:type="gramEnd"/>
      <w:r>
        <w:rPr>
          <w:color w:val="FF0000"/>
        </w:rPr>
        <w:t>en Madrid, en la zona centro....</w:t>
      </w:r>
    </w:p>
    <w:p w14:paraId="28862CE6" w14:textId="77777777" w:rsidR="0072244F" w:rsidRDefault="001D155A">
      <w:pPr>
        <w:pStyle w:val="Ttulo2"/>
      </w:pPr>
      <w:bookmarkStart w:id="3" w:name="__RefHeading__4646_1717060311"/>
      <w:r>
        <w:t>Necesidades del cliente y oportunidad de negocio</w:t>
      </w:r>
      <w:bookmarkEnd w:id="3"/>
    </w:p>
    <w:p w14:paraId="3E752BAD" w14:textId="77777777" w:rsidR="0072244F" w:rsidRDefault="001D155A">
      <w:pPr>
        <w:pStyle w:val="Textbody"/>
        <w:rPr>
          <w:color w:val="FF0000"/>
        </w:rPr>
      </w:pPr>
      <w:r>
        <w:rPr>
          <w:color w:val="FF0000"/>
        </w:rPr>
        <w:t>Explicar la necesidad del cliente o de los posibles clientes:   eliminar inconsistencias, duplicidades, incrementar el número de clientes, abordar nuevas líneas de negocio, mejorar la competitividad,</w:t>
      </w:r>
    </w:p>
    <w:p w14:paraId="30196790" w14:textId="77777777" w:rsidR="0072244F" w:rsidRDefault="001D155A">
      <w:pPr>
        <w:pStyle w:val="Textbody"/>
        <w:rPr>
          <w:color w:val="FF0000"/>
        </w:rPr>
      </w:pPr>
      <w:r>
        <w:rPr>
          <w:color w:val="FF0000"/>
        </w:rPr>
        <w:t xml:space="preserve">Concretar la </w:t>
      </w:r>
      <w:r>
        <w:rPr>
          <w:b/>
          <w:bCs/>
          <w:color w:val="FF0000"/>
        </w:rPr>
        <w:t>ubicación</w:t>
      </w:r>
      <w:r>
        <w:rPr>
          <w:color w:val="FF0000"/>
        </w:rPr>
        <w:t xml:space="preserve"> de la empresa, el </w:t>
      </w:r>
      <w:r>
        <w:rPr>
          <w:b/>
          <w:bCs/>
          <w:color w:val="FF0000"/>
        </w:rPr>
        <w:t>ámbito de actuación</w:t>
      </w:r>
      <w:r>
        <w:rPr>
          <w:color w:val="FF0000"/>
        </w:rPr>
        <w:t xml:space="preserve"> (pequeña empresa, institutos, cajas de ahorros...) y lo </w:t>
      </w:r>
      <w:proofErr w:type="gramStart"/>
      <w:r>
        <w:rPr>
          <w:color w:val="FF0000"/>
        </w:rPr>
        <w:t>que  es</w:t>
      </w:r>
      <w:proofErr w:type="gramEnd"/>
      <w:r>
        <w:rPr>
          <w:color w:val="FF0000"/>
        </w:rPr>
        <w:t xml:space="preserve"> la </w:t>
      </w:r>
      <w:r>
        <w:rPr>
          <w:b/>
          <w:bCs/>
          <w:color w:val="FF0000"/>
        </w:rPr>
        <w:t>localización</w:t>
      </w:r>
      <w:r>
        <w:rPr>
          <w:color w:val="FF0000"/>
        </w:rPr>
        <w:t xml:space="preserve"> de los clientes (</w:t>
      </w:r>
      <w:proofErr w:type="spellStart"/>
      <w:r>
        <w:rPr>
          <w:color w:val="FF0000"/>
        </w:rPr>
        <w:t>madrid</w:t>
      </w:r>
      <w:proofErr w:type="spellEnd"/>
      <w:r>
        <w:rPr>
          <w:color w:val="FF0000"/>
        </w:rPr>
        <w:t xml:space="preserve"> capital, pueblos de la sierra, barrios </w:t>
      </w:r>
      <w:proofErr w:type="spellStart"/>
      <w:r>
        <w:rPr>
          <w:color w:val="FF0000"/>
        </w:rPr>
        <w:t>perifericos</w:t>
      </w:r>
      <w:proofErr w:type="spellEnd"/>
      <w:r>
        <w:rPr>
          <w:color w:val="FF0000"/>
        </w:rPr>
        <w:t>....)</w:t>
      </w:r>
    </w:p>
    <w:p w14:paraId="59A6BF60" w14:textId="77777777" w:rsidR="0072244F" w:rsidRDefault="001D155A">
      <w:pPr>
        <w:pStyle w:val="Ttulo2"/>
      </w:pPr>
      <w:bookmarkStart w:id="4" w:name="__RefHeading__4648_1717060311"/>
      <w:r>
        <w:t xml:space="preserve">El nuevo proyecto: </w:t>
      </w:r>
      <w:r>
        <w:rPr>
          <w:color w:val="FF0000"/>
        </w:rPr>
        <w:t>Nombre del proyecto</w:t>
      </w:r>
      <w:bookmarkEnd w:id="4"/>
    </w:p>
    <w:p w14:paraId="6D08AB53" w14:textId="77777777" w:rsidR="0072244F" w:rsidRDefault="001D155A">
      <w:pPr>
        <w:pStyle w:val="Textbody"/>
        <w:ind w:hanging="18pt"/>
        <w:rPr>
          <w:rFonts w:eastAsia="Arial, Arial" w:cs="Arial, Arial"/>
          <w:b/>
          <w:bCs/>
        </w:rPr>
      </w:pPr>
      <w:r>
        <w:rPr>
          <w:rFonts w:eastAsia="Arial, Arial" w:cs="Arial, Arial"/>
          <w:b/>
          <w:bCs/>
        </w:rPr>
        <w:t>2.3.1Tipo de proyecto</w:t>
      </w:r>
    </w:p>
    <w:p w14:paraId="00A18D1C" w14:textId="77777777" w:rsidR="0072244F" w:rsidRDefault="001D155A">
      <w:pPr>
        <w:pStyle w:val="Textbody"/>
        <w:numPr>
          <w:ilvl w:val="0"/>
          <w:numId w:val="17"/>
        </w:numPr>
        <w:ind w:start="35.40pt" w:hanging="18pt"/>
        <w:rPr>
          <w:color w:val="FF0000"/>
        </w:rPr>
      </w:pPr>
      <w:r>
        <w:rPr>
          <w:b/>
          <w:bCs/>
          <w:color w:val="FF0000"/>
        </w:rPr>
        <w:t>Creación</w:t>
      </w:r>
      <w:r>
        <w:rPr>
          <w:color w:val="FF0000"/>
        </w:rPr>
        <w:t xml:space="preserve"> de una empresa para dar respuesta a las necesidades que se hayan detectado.</w:t>
      </w:r>
    </w:p>
    <w:p w14:paraId="50AF2BAF" w14:textId="77777777" w:rsidR="0072244F" w:rsidRDefault="001D155A">
      <w:pPr>
        <w:pStyle w:val="Textbody"/>
        <w:numPr>
          <w:ilvl w:val="0"/>
          <w:numId w:val="18"/>
        </w:numPr>
        <w:ind w:start="35.40pt" w:hanging="18pt"/>
        <w:rPr>
          <w:color w:val="FF0000"/>
        </w:rPr>
      </w:pPr>
      <w:r>
        <w:rPr>
          <w:color w:val="FF0000"/>
        </w:rPr>
        <w:t xml:space="preserve">La empresa/organización ya existe y el proyecto abre </w:t>
      </w:r>
      <w:r>
        <w:rPr>
          <w:b/>
          <w:bCs/>
          <w:color w:val="FF0000"/>
        </w:rPr>
        <w:t>una nueva línea</w:t>
      </w:r>
      <w:r>
        <w:rPr>
          <w:color w:val="FF0000"/>
        </w:rPr>
        <w:t xml:space="preserve"> de negocio/producto (por </w:t>
      </w:r>
      <w:proofErr w:type="gramStart"/>
      <w:r>
        <w:rPr>
          <w:color w:val="FF0000"/>
        </w:rPr>
        <w:t>ejemplo</w:t>
      </w:r>
      <w:proofErr w:type="gramEnd"/>
      <w:r>
        <w:rPr>
          <w:color w:val="FF0000"/>
        </w:rPr>
        <w:t xml:space="preserve"> </w:t>
      </w:r>
      <w:proofErr w:type="spellStart"/>
      <w:r>
        <w:rPr>
          <w:color w:val="FF0000"/>
        </w:rPr>
        <w:t>VozIP</w:t>
      </w:r>
      <w:proofErr w:type="spellEnd"/>
      <w:r>
        <w:rPr>
          <w:color w:val="FF0000"/>
        </w:rPr>
        <w:t>, desarrollo de software embarcado...)</w:t>
      </w:r>
    </w:p>
    <w:p w14:paraId="6B2BC179" w14:textId="77777777" w:rsidR="0072244F" w:rsidRDefault="001D155A">
      <w:pPr>
        <w:pStyle w:val="Textbody"/>
        <w:numPr>
          <w:ilvl w:val="0"/>
          <w:numId w:val="18"/>
        </w:numPr>
        <w:ind w:start="35.40pt" w:hanging="18pt"/>
      </w:pPr>
      <w:r>
        <w:rPr>
          <w:color w:val="FF0000"/>
        </w:rPr>
        <w:t xml:space="preserve">La empresa/organización ya </w:t>
      </w:r>
      <w:proofErr w:type="gramStart"/>
      <w:r>
        <w:rPr>
          <w:color w:val="FF0000"/>
        </w:rPr>
        <w:t>existe  y</w:t>
      </w:r>
      <w:proofErr w:type="gramEnd"/>
      <w:r>
        <w:rPr>
          <w:color w:val="FF0000"/>
        </w:rPr>
        <w:t xml:space="preserve"> quiere </w:t>
      </w:r>
      <w:r>
        <w:rPr>
          <w:b/>
          <w:bCs/>
          <w:color w:val="FF0000"/>
        </w:rPr>
        <w:t>diversificar o extenderse</w:t>
      </w:r>
      <w:r>
        <w:rPr>
          <w:color w:val="FF0000"/>
        </w:rPr>
        <w:t xml:space="preserve"> a otros sectores (además del sector terrestre ampliar al sector aéreo)</w:t>
      </w:r>
    </w:p>
    <w:p w14:paraId="08AA2FA7" w14:textId="77777777" w:rsidR="0072244F" w:rsidRDefault="001D155A">
      <w:pPr>
        <w:pStyle w:val="Textbody"/>
        <w:ind w:hanging="18pt"/>
        <w:rPr>
          <w:rFonts w:eastAsia="Arial, Arial" w:cs="Arial, Arial"/>
          <w:color w:val="FF0000"/>
        </w:rPr>
      </w:pPr>
      <w:r>
        <w:rPr>
          <w:rFonts w:eastAsia="Arial, Arial" w:cs="Arial, Arial"/>
          <w:color w:val="FF0000"/>
        </w:rPr>
        <w:t>Concretar además el tipo de proyecto a desarrollar en la empresa:</w:t>
      </w:r>
    </w:p>
    <w:p w14:paraId="03F2D457"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Desarrollo software</w:t>
      </w:r>
    </w:p>
    <w:p w14:paraId="15C8C9B3"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Implementación de BBDD</w:t>
      </w:r>
    </w:p>
    <w:p w14:paraId="52EEA56D" w14:textId="27593BED" w:rsidR="0072244F" w:rsidRDefault="00A86E1F">
      <w:pPr>
        <w:pStyle w:val="Textbody"/>
        <w:numPr>
          <w:ilvl w:val="0"/>
          <w:numId w:val="18"/>
        </w:numPr>
        <w:ind w:start="35.40pt" w:hanging="18pt"/>
        <w:rPr>
          <w:rFonts w:eastAsia="Arial, Arial" w:cs="Arial, Arial"/>
          <w:color w:val="FF0000"/>
        </w:rPr>
      </w:pPr>
      <w:r>
        <w:rPr>
          <w:rFonts w:eastAsia="Arial, Arial" w:cs="Arial, Arial"/>
          <w:color w:val="FF0000"/>
        </w:rPr>
        <w:lastRenderedPageBreak/>
        <w:t>Implantación de s</w:t>
      </w:r>
      <w:r w:rsidR="001D155A">
        <w:rPr>
          <w:rFonts w:eastAsia="Arial, Arial" w:cs="Arial, Arial"/>
          <w:color w:val="FF0000"/>
        </w:rPr>
        <w:t>oftware</w:t>
      </w:r>
    </w:p>
    <w:p w14:paraId="284D38CA"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Implantación de sistemas en red</w:t>
      </w:r>
    </w:p>
    <w:p w14:paraId="35887054"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Seguridad de redes</w:t>
      </w:r>
    </w:p>
    <w:p w14:paraId="4E4A2347"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Desarrollo de un sistema de información...</w:t>
      </w:r>
    </w:p>
    <w:p w14:paraId="0D382FB1" w14:textId="77777777" w:rsidR="0072244F" w:rsidRDefault="0072244F">
      <w:pPr>
        <w:pStyle w:val="Textbody"/>
        <w:ind w:start="70.80pt" w:hanging="18pt"/>
        <w:rPr>
          <w:rFonts w:eastAsia="Arial, Arial" w:cs="Arial, Arial"/>
          <w:color w:val="00AE00"/>
        </w:rPr>
      </w:pPr>
    </w:p>
    <w:p w14:paraId="3F8A450F" w14:textId="77777777" w:rsidR="0072244F" w:rsidRDefault="001D155A">
      <w:pPr>
        <w:pStyle w:val="Textbody"/>
        <w:ind w:hanging="18pt"/>
        <w:rPr>
          <w:rFonts w:eastAsia="Arial, Arial" w:cs="Arial, Arial"/>
          <w:b/>
          <w:bCs/>
        </w:rPr>
      </w:pPr>
      <w:r>
        <w:rPr>
          <w:rFonts w:eastAsia="Arial, Arial" w:cs="Arial, Arial"/>
          <w:b/>
          <w:bCs/>
        </w:rPr>
        <w:t>2.3.2 Características requeridas al proyecto</w:t>
      </w:r>
    </w:p>
    <w:p w14:paraId="36882D49" w14:textId="77777777" w:rsidR="0072244F" w:rsidRDefault="001D155A">
      <w:pPr>
        <w:pStyle w:val="Textbody"/>
        <w:ind w:hanging="18pt"/>
        <w:rPr>
          <w:rFonts w:eastAsia="Arial, Arial" w:cs="Arial, Arial"/>
          <w:color w:val="FF0000"/>
        </w:rPr>
      </w:pPr>
      <w:r>
        <w:rPr>
          <w:rFonts w:eastAsia="Arial, Arial" w:cs="Arial, Arial"/>
          <w:color w:val="FF0000"/>
        </w:rPr>
        <w:t>Concretar los detalles del proyecto en cuanto:</w:t>
      </w:r>
    </w:p>
    <w:p w14:paraId="213E2562"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Qué tiene que hacer</w:t>
      </w:r>
    </w:p>
    <w:p w14:paraId="682CEE9A"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Cuáles son los elementos diferenciadores</w:t>
      </w:r>
    </w:p>
    <w:p w14:paraId="1ECA6729"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Entorno específico</w:t>
      </w:r>
    </w:p>
    <w:p w14:paraId="55E441DF"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Justificación de las herramientas a utilizar.</w:t>
      </w:r>
    </w:p>
    <w:p w14:paraId="30BFE7C5" w14:textId="77777777" w:rsidR="0072244F" w:rsidRDefault="001D155A">
      <w:pPr>
        <w:pStyle w:val="Textbody"/>
        <w:numPr>
          <w:ilvl w:val="0"/>
          <w:numId w:val="18"/>
        </w:numPr>
        <w:ind w:start="35.40pt" w:hanging="18pt"/>
        <w:rPr>
          <w:rFonts w:eastAsia="Arial, Arial" w:cs="Arial, Arial"/>
          <w:color w:val="FF0000"/>
        </w:rPr>
      </w:pPr>
      <w:r>
        <w:rPr>
          <w:rFonts w:eastAsia="Arial, Arial" w:cs="Arial, Arial"/>
          <w:color w:val="FF0000"/>
        </w:rPr>
        <w:t>Primera aproximación a los recursos tanto humanos como materiales necesarios.</w:t>
      </w:r>
    </w:p>
    <w:p w14:paraId="4D2B4FA6" w14:textId="77777777" w:rsidR="0072244F" w:rsidRDefault="0072244F">
      <w:pPr>
        <w:pStyle w:val="Textbody"/>
        <w:ind w:start="35.40pt"/>
        <w:rPr>
          <w:color w:val="FF0000"/>
        </w:rPr>
      </w:pPr>
    </w:p>
    <w:p w14:paraId="119B8067" w14:textId="77777777" w:rsidR="0072244F" w:rsidRDefault="001D155A">
      <w:pPr>
        <w:pStyle w:val="Textbody"/>
        <w:ind w:hanging="18pt"/>
        <w:rPr>
          <w:rFonts w:eastAsia="Arial, Arial" w:cs="Arial, Arial"/>
          <w:b/>
          <w:bCs/>
        </w:rPr>
      </w:pPr>
      <w:r>
        <w:rPr>
          <w:rFonts w:eastAsia="Arial, Arial" w:cs="Arial, Arial"/>
          <w:b/>
          <w:bCs/>
        </w:rPr>
        <w:t xml:space="preserve">2.3.3 Obligaciones fiscales, </w:t>
      </w:r>
      <w:proofErr w:type="gramStart"/>
      <w:r>
        <w:rPr>
          <w:rFonts w:eastAsia="Arial, Arial" w:cs="Arial, Arial"/>
          <w:b/>
          <w:bCs/>
        </w:rPr>
        <w:t>laborales  y</w:t>
      </w:r>
      <w:proofErr w:type="gramEnd"/>
      <w:r>
        <w:rPr>
          <w:rFonts w:eastAsia="Arial, Arial" w:cs="Arial, Arial"/>
          <w:b/>
          <w:bCs/>
        </w:rPr>
        <w:t xml:space="preserve"> de prevención de riesgo</w:t>
      </w:r>
    </w:p>
    <w:p w14:paraId="1599B4E1" w14:textId="77777777" w:rsidR="0072244F" w:rsidRDefault="001D155A">
      <w:pPr>
        <w:pStyle w:val="Textbody"/>
        <w:rPr>
          <w:rFonts w:eastAsia="Arial, Arial" w:cs="Arial, Arial"/>
          <w:color w:val="FF0000"/>
        </w:rPr>
      </w:pPr>
      <w:r>
        <w:rPr>
          <w:rFonts w:eastAsia="Arial, Arial" w:cs="Arial, Arial"/>
          <w:color w:val="FF0000"/>
        </w:rPr>
        <w:t>Resumir las principales obligaciones fiscales, laborales y de prevención de riesgos que conlleva el nuevo negocio.</w:t>
      </w:r>
    </w:p>
    <w:p w14:paraId="44BCDDD3" w14:textId="77777777" w:rsidR="0072244F" w:rsidRDefault="001D155A">
      <w:pPr>
        <w:pStyle w:val="Textbody"/>
        <w:ind w:hanging="18pt"/>
        <w:rPr>
          <w:rFonts w:eastAsia="Arial, Arial" w:cs="Arial, Arial"/>
          <w:b/>
          <w:bCs/>
        </w:rPr>
      </w:pPr>
      <w:r>
        <w:rPr>
          <w:rFonts w:eastAsia="Arial, Arial" w:cs="Arial, Arial"/>
          <w:b/>
          <w:bCs/>
        </w:rPr>
        <w:t>2.3.4 Ayudas/subvenciones</w:t>
      </w:r>
    </w:p>
    <w:p w14:paraId="1C96C970" w14:textId="77777777" w:rsidR="0072244F" w:rsidRDefault="001D155A">
      <w:pPr>
        <w:pStyle w:val="Textbody"/>
        <w:rPr>
          <w:rFonts w:eastAsia="Arial, Arial" w:cs="Arial, Arial"/>
          <w:color w:val="FF0000"/>
        </w:rPr>
      </w:pPr>
      <w:r>
        <w:rPr>
          <w:rFonts w:eastAsia="Arial, Arial" w:cs="Arial, Arial"/>
          <w:color w:val="FF0000"/>
        </w:rPr>
        <w:t xml:space="preserve">Incluir las ayudas/subvenciones susceptibles de </w:t>
      </w:r>
      <w:proofErr w:type="spellStart"/>
      <w:r>
        <w:rPr>
          <w:rFonts w:eastAsia="Arial, Arial" w:cs="Arial, Arial"/>
          <w:color w:val="FF0000"/>
        </w:rPr>
        <w:t>se</w:t>
      </w:r>
      <w:proofErr w:type="spellEnd"/>
      <w:r>
        <w:rPr>
          <w:rFonts w:eastAsia="Arial, Arial" w:cs="Arial, Arial"/>
          <w:color w:val="FF0000"/>
        </w:rPr>
        <w:t xml:space="preserve"> concedidas para la puesta en marcha del proyecto.</w:t>
      </w:r>
    </w:p>
    <w:p w14:paraId="5FBA82BC" w14:textId="77777777" w:rsidR="0072244F" w:rsidRDefault="001D155A">
      <w:pPr>
        <w:pStyle w:val="Ttulo1"/>
      </w:pPr>
      <w:bookmarkStart w:id="5" w:name="__RefHeading__4309_478974897"/>
      <w:r>
        <w:t>DISEÑO DEL PROYECTO</w:t>
      </w:r>
      <w:bookmarkEnd w:id="5"/>
    </w:p>
    <w:p w14:paraId="11365738" w14:textId="77777777" w:rsidR="0072244F" w:rsidRDefault="001D155A">
      <w:pPr>
        <w:pStyle w:val="Textbody"/>
      </w:pPr>
      <w:r>
        <w:t xml:space="preserve">Dando por hecho la viabilidad del proyecto, en este apartado se concretarán las fases necesarias para llevarlo a </w:t>
      </w:r>
      <w:proofErr w:type="gramStart"/>
      <w:r>
        <w:t>cabo,  y</w:t>
      </w:r>
      <w:proofErr w:type="gramEnd"/>
      <w:r>
        <w:t xml:space="preserve"> cumplir con los objetivos que se establezcan, teniendo en cuenta los recursos necesarios.</w:t>
      </w:r>
    </w:p>
    <w:p w14:paraId="6CBCA88D" w14:textId="77777777" w:rsidR="0072244F" w:rsidRDefault="001D155A">
      <w:pPr>
        <w:pStyle w:val="Ttulo2"/>
      </w:pPr>
      <w:bookmarkStart w:id="6" w:name="__RefHeading__864_980353409"/>
      <w:r>
        <w:t>Fases del proyecto</w:t>
      </w:r>
      <w:bookmarkEnd w:id="6"/>
    </w:p>
    <w:p w14:paraId="1C9B25AE" w14:textId="3231222A" w:rsidR="0072244F" w:rsidRDefault="001D155A">
      <w:pPr>
        <w:pStyle w:val="Textbody"/>
      </w:pPr>
      <w:r>
        <w:t>El desarrollo de este proyecto se llevará a cabo en cuatro fases: análisis, diseño, implementación y pruebas, que pasan a detallarse a continuación.</w:t>
      </w:r>
    </w:p>
    <w:p w14:paraId="56169649" w14:textId="64CE9287" w:rsidR="00A86E1F" w:rsidRDefault="00A86E1F" w:rsidP="00A86E1F">
      <w:pPr>
        <w:pStyle w:val="Ttulo"/>
      </w:pPr>
      <w:r>
        <w:fldChar w:fldCharType="begin"/>
      </w:r>
      <w:r>
        <w:instrText xml:space="preserve"> TC  "</w:instrText>
      </w:r>
      <w:bookmarkStart w:id="7" w:name="_Toc101911357"/>
      <w:r>
        <w:instrText>Diagrama de Gantt</w:instrText>
      </w:r>
      <w:bookmarkEnd w:id="7"/>
      <w:r>
        <w:instrText xml:space="preserve">" \f x\l 1 </w:instrText>
      </w:r>
      <w:r>
        <w:fldChar w:fldCharType="end"/>
      </w:r>
      <w:r>
        <w:t>Diagrama de Gantt</w:t>
      </w:r>
    </w:p>
    <w:p w14:paraId="21F874D5" w14:textId="76DEA2C0" w:rsidR="00A86E1F" w:rsidRDefault="00A86E1F">
      <w:pPr>
        <w:pStyle w:val="Textbody"/>
      </w:pPr>
      <w:r>
        <w:rPr>
          <w:rStyle w:val="Fuentedeprrafopredeter1"/>
          <w:i/>
          <w:noProof/>
          <w:sz w:val="22"/>
          <w:szCs w:val="22"/>
        </w:rPr>
        <w:drawing>
          <wp:inline distT="0" distB="0" distL="0" distR="0" wp14:anchorId="21B63D54" wp14:editId="0433D9A0">
            <wp:extent cx="6075116" cy="965606"/>
            <wp:effectExtent l="0" t="0" r="1905" b="6350"/>
            <wp:docPr id="2" name="Imagen 2" descr="C:\Users\iker\AppData\Local\Microsoft\Windows\INetCache\Content.Word\Captura.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iker\AppData\Local\Microsoft\Windows\INetCache\Content.Word\Captu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5116" cy="965606"/>
                    </a:xfrm>
                    <a:prstGeom prst="rect">
                      <a:avLst/>
                    </a:prstGeom>
                    <a:noFill/>
                    <a:ln>
                      <a:noFill/>
                    </a:ln>
                  </pic:spPr>
                </pic:pic>
              </a:graphicData>
            </a:graphic>
          </wp:inline>
        </w:drawing>
      </w:r>
    </w:p>
    <w:p w14:paraId="5059B310" w14:textId="77777777" w:rsidR="00A86E1F" w:rsidRDefault="00A86E1F">
      <w:pPr>
        <w:pStyle w:val="Textbody"/>
      </w:pPr>
    </w:p>
    <w:p w14:paraId="070152D1" w14:textId="77777777" w:rsidR="0072244F" w:rsidRDefault="001D155A">
      <w:pPr>
        <w:pStyle w:val="Ttulo3"/>
      </w:pPr>
      <w:bookmarkStart w:id="8" w:name="__RefHeading__866_980353409"/>
      <w:r>
        <w:t>Análisis</w:t>
      </w:r>
      <w:bookmarkEnd w:id="8"/>
    </w:p>
    <w:p w14:paraId="58D2BDCB" w14:textId="77777777" w:rsidR="0072244F" w:rsidRDefault="001D155A">
      <w:pPr>
        <w:pStyle w:val="Textbody"/>
        <w:rPr>
          <w:rFonts w:eastAsia="Arial, Arial" w:cs="Arial, Arial"/>
          <w:color w:val="FF0000"/>
        </w:rPr>
      </w:pPr>
      <w:r>
        <w:rPr>
          <w:rFonts w:eastAsia="Arial, Arial" w:cs="Arial, Arial"/>
          <w:color w:val="FF0000"/>
        </w:rPr>
        <w:t>En esta fase se establecerán los requisitos del proyecto, distinguiendo entre los funcionales y no funcionales.</w:t>
      </w:r>
    </w:p>
    <w:p w14:paraId="27C7F27C" w14:textId="77777777" w:rsidR="0072244F" w:rsidRDefault="001D155A">
      <w:pPr>
        <w:pStyle w:val="Textbody"/>
        <w:numPr>
          <w:ilvl w:val="0"/>
          <w:numId w:val="19"/>
        </w:numPr>
        <w:ind w:start="35.40pt" w:hanging="18pt"/>
        <w:rPr>
          <w:rFonts w:eastAsia="Arial, Arial" w:cs="Arial, Arial"/>
          <w:color w:val="FF0000"/>
        </w:rPr>
      </w:pPr>
      <w:r>
        <w:rPr>
          <w:rFonts w:eastAsia="Arial, Arial" w:cs="Arial, Arial"/>
          <w:color w:val="FF0000"/>
        </w:rPr>
        <w:lastRenderedPageBreak/>
        <w:t>Funcionales: aquellos que determinan qué tiene que hacer el proyecto.</w:t>
      </w:r>
    </w:p>
    <w:p w14:paraId="3CAE3B71" w14:textId="77777777" w:rsidR="0072244F" w:rsidRDefault="001D155A">
      <w:pPr>
        <w:pStyle w:val="Textbody"/>
        <w:ind w:start="35.40pt" w:hanging="18pt"/>
        <w:rPr>
          <w:rFonts w:eastAsia="Arial, Arial" w:cs="Arial, Arial"/>
          <w:color w:val="FF0000"/>
        </w:rPr>
      </w:pPr>
      <w:r>
        <w:rPr>
          <w:rFonts w:eastAsia="Arial, Arial" w:cs="Arial, Arial"/>
          <w:color w:val="FF0000"/>
        </w:rPr>
        <w:t xml:space="preserve">Por ejemplo: en un </w:t>
      </w:r>
      <w:proofErr w:type="spellStart"/>
      <w:r>
        <w:rPr>
          <w:rFonts w:eastAsia="Arial, Arial" w:cs="Arial, Arial"/>
          <w:color w:val="FF0000"/>
        </w:rPr>
        <w:t>call</w:t>
      </w:r>
      <w:proofErr w:type="spellEnd"/>
      <w:r>
        <w:rPr>
          <w:rFonts w:eastAsia="Arial, Arial" w:cs="Arial, Arial"/>
          <w:color w:val="FF0000"/>
        </w:rPr>
        <w:t xml:space="preserve"> center atender a 10 clientes a la vez, dar respuesta satisfactoria en un tiempo menor de 30 minutos, tiempo de espera en llamadas inferior a un minuto...</w:t>
      </w:r>
    </w:p>
    <w:p w14:paraId="032B20F7" w14:textId="77777777" w:rsidR="0072244F" w:rsidRDefault="001D155A">
      <w:pPr>
        <w:pStyle w:val="Textbody"/>
        <w:numPr>
          <w:ilvl w:val="0"/>
          <w:numId w:val="20"/>
        </w:numPr>
        <w:ind w:start="35.40pt" w:hanging="18pt"/>
        <w:rPr>
          <w:rFonts w:eastAsia="Arial, Arial" w:cs="Arial, Arial"/>
          <w:color w:val="FF0000"/>
        </w:rPr>
      </w:pPr>
      <w:r>
        <w:rPr>
          <w:rFonts w:eastAsia="Arial, Arial" w:cs="Arial, Arial"/>
          <w:color w:val="FF0000"/>
        </w:rPr>
        <w:t>No funcionales: propiedades o cualidades que el proyecto debe cumplir.</w:t>
      </w:r>
    </w:p>
    <w:p w14:paraId="289C5F13" w14:textId="77777777" w:rsidR="0072244F" w:rsidRDefault="001D155A">
      <w:pPr>
        <w:pStyle w:val="Textbody"/>
        <w:ind w:start="35.40pt" w:hanging="18pt"/>
        <w:rPr>
          <w:rFonts w:eastAsia="Arial, Arial" w:cs="Arial, Arial"/>
          <w:color w:val="FF0000"/>
        </w:rPr>
      </w:pPr>
      <w:r>
        <w:rPr>
          <w:rFonts w:eastAsia="Arial, Arial" w:cs="Arial, Arial"/>
          <w:color w:val="FF0000"/>
        </w:rPr>
        <w:t xml:space="preserve">Por ejemplo: diseño atractivo, incremento de ganancias, aumento de la fiabilidad, mejora del tiempo de </w:t>
      </w:r>
      <w:proofErr w:type="gramStart"/>
      <w:r>
        <w:rPr>
          <w:rFonts w:eastAsia="Arial, Arial" w:cs="Arial, Arial"/>
          <w:color w:val="FF0000"/>
        </w:rPr>
        <w:t>respuesta..</w:t>
      </w:r>
      <w:proofErr w:type="gramEnd"/>
    </w:p>
    <w:p w14:paraId="11F8305A" w14:textId="77777777" w:rsidR="0072244F" w:rsidRDefault="001D155A">
      <w:pPr>
        <w:pStyle w:val="Textbody"/>
        <w:ind w:start="35.40pt"/>
        <w:rPr>
          <w:rFonts w:eastAsia="Arial, Arial" w:cs="Arial, Arial"/>
          <w:color w:val="FF0000"/>
        </w:rPr>
      </w:pPr>
      <w:r>
        <w:rPr>
          <w:rFonts w:eastAsia="Arial, Arial" w:cs="Arial, Arial"/>
          <w:color w:val="FF0000"/>
        </w:rPr>
        <w:t>Tiene que quedar claro además el alcance y las restricciones del sistema.</w:t>
      </w:r>
    </w:p>
    <w:p w14:paraId="7963AC02" w14:textId="77777777" w:rsidR="0072244F" w:rsidRDefault="0072244F">
      <w:pPr>
        <w:pStyle w:val="Textbody"/>
        <w:ind w:start="35.40pt"/>
        <w:rPr>
          <w:rFonts w:eastAsia="Arial, Arial" w:cs="Arial, Arial"/>
          <w:color w:val="FF0000"/>
        </w:rPr>
      </w:pPr>
    </w:p>
    <w:p w14:paraId="7FCAB538" w14:textId="77777777" w:rsidR="0072244F" w:rsidRDefault="001D155A">
      <w:pPr>
        <w:pStyle w:val="Ttulo3"/>
      </w:pPr>
      <w:bookmarkStart w:id="9" w:name="__RefHeading__868_980353409"/>
      <w:r>
        <w:t>Diseño</w:t>
      </w:r>
      <w:bookmarkEnd w:id="9"/>
    </w:p>
    <w:p w14:paraId="1E972626" w14:textId="77777777" w:rsidR="0072244F" w:rsidRDefault="001D155A">
      <w:pPr>
        <w:pStyle w:val="Textbody"/>
        <w:rPr>
          <w:rFonts w:eastAsia="Arial, Arial" w:cs="Arial, Arial"/>
          <w:color w:val="FF0000"/>
        </w:rPr>
      </w:pPr>
      <w:r>
        <w:rPr>
          <w:rFonts w:eastAsia="Arial, Arial" w:cs="Arial, Arial"/>
          <w:color w:val="FF0000"/>
        </w:rPr>
        <w:t>En esta fase se realiza una aproximación al diseño tecnológico de la solución.</w:t>
      </w:r>
    </w:p>
    <w:p w14:paraId="279F3C93" w14:textId="77777777" w:rsidR="0072244F" w:rsidRDefault="001D155A">
      <w:pPr>
        <w:pStyle w:val="Textbody"/>
        <w:rPr>
          <w:rFonts w:eastAsia="Arial, Arial" w:cs="Arial, Arial"/>
          <w:color w:val="FF0000"/>
        </w:rPr>
      </w:pPr>
      <w:r>
        <w:rPr>
          <w:rFonts w:eastAsia="Arial, Arial" w:cs="Arial, Arial"/>
          <w:color w:val="FF0000"/>
        </w:rPr>
        <w:t xml:space="preserve">Describir </w:t>
      </w:r>
      <w:r>
        <w:rPr>
          <w:rFonts w:eastAsia="Arial, Arial" w:cs="Arial, Arial"/>
          <w:b/>
          <w:bCs/>
          <w:color w:val="FF0000"/>
        </w:rPr>
        <w:t>cómo</w:t>
      </w:r>
      <w:r>
        <w:rPr>
          <w:rFonts w:eastAsia="Arial, Arial" w:cs="Arial, Arial"/>
          <w:color w:val="FF0000"/>
        </w:rPr>
        <w:t xml:space="preserve"> realizar cada uno de los requisitos establecidos en la fase anterior.</w:t>
      </w:r>
    </w:p>
    <w:p w14:paraId="22E392CB" w14:textId="77777777" w:rsidR="0072244F" w:rsidRDefault="001D155A">
      <w:pPr>
        <w:pStyle w:val="Textbody"/>
        <w:rPr>
          <w:rFonts w:eastAsia="Arial, Arial" w:cs="Arial, Arial"/>
          <w:color w:val="FF0000"/>
        </w:rPr>
      </w:pPr>
      <w:r>
        <w:rPr>
          <w:rFonts w:eastAsia="Arial, Arial" w:cs="Arial, Arial"/>
          <w:color w:val="FF0000"/>
        </w:rPr>
        <w:t>Definir la estructura de la aplicación, el diseño de los componentes (BBDD, servidor web, clientes...)</w:t>
      </w:r>
    </w:p>
    <w:p w14:paraId="0F8342DA" w14:textId="77777777" w:rsidR="0072244F" w:rsidRDefault="0072244F">
      <w:pPr>
        <w:pStyle w:val="Textbody"/>
        <w:rPr>
          <w:rFonts w:eastAsia="Arial, Arial" w:cs="Arial, Arial"/>
          <w:color w:val="FF0000"/>
        </w:rPr>
      </w:pPr>
    </w:p>
    <w:p w14:paraId="39A85526" w14:textId="77777777" w:rsidR="0072244F" w:rsidRDefault="001D155A">
      <w:pPr>
        <w:pStyle w:val="Ttulo3"/>
      </w:pPr>
      <w:bookmarkStart w:id="10" w:name="__RefHeading__870_980353409"/>
      <w:r>
        <w:t>Implementación</w:t>
      </w:r>
      <w:bookmarkEnd w:id="10"/>
    </w:p>
    <w:p w14:paraId="09D7763D" w14:textId="77777777" w:rsidR="0072244F" w:rsidRDefault="001D155A">
      <w:pPr>
        <w:pStyle w:val="Textbody"/>
        <w:rPr>
          <w:rFonts w:eastAsia="Arial, Arial" w:cs="Arial, Arial"/>
          <w:color w:val="FF0000"/>
        </w:rPr>
      </w:pPr>
      <w:r>
        <w:rPr>
          <w:rFonts w:eastAsia="Arial, Arial" w:cs="Arial, Arial"/>
          <w:color w:val="FF0000"/>
        </w:rPr>
        <w:t xml:space="preserve">Partiendo del diseño, </w:t>
      </w:r>
      <w:proofErr w:type="gramStart"/>
      <w:r>
        <w:rPr>
          <w:rFonts w:eastAsia="Arial, Arial" w:cs="Arial, Arial"/>
          <w:color w:val="FF0000"/>
        </w:rPr>
        <w:t>en  esta</w:t>
      </w:r>
      <w:proofErr w:type="gramEnd"/>
      <w:r>
        <w:rPr>
          <w:rFonts w:eastAsia="Arial, Arial" w:cs="Arial, Arial"/>
          <w:color w:val="FF0000"/>
        </w:rPr>
        <w:t xml:space="preserve"> fase se construye el proyecto.</w:t>
      </w:r>
    </w:p>
    <w:p w14:paraId="29DFB710" w14:textId="77777777" w:rsidR="0072244F" w:rsidRDefault="001D155A">
      <w:pPr>
        <w:pStyle w:val="Textbody"/>
        <w:rPr>
          <w:rFonts w:eastAsia="Arial, Arial" w:cs="Arial, Arial"/>
          <w:color w:val="FF0000"/>
        </w:rPr>
      </w:pPr>
      <w:r>
        <w:rPr>
          <w:rFonts w:eastAsia="Arial, Arial" w:cs="Arial, Arial"/>
          <w:color w:val="FF0000"/>
        </w:rPr>
        <w:t>Por ejemplo, se lleva a cabo la implementación de la página web en el lenguaje que se haya determinado, la creación de las tablas de la BBDD, la carga de datos...</w:t>
      </w:r>
    </w:p>
    <w:p w14:paraId="067E9D6F" w14:textId="77777777" w:rsidR="0072244F" w:rsidRDefault="0072244F">
      <w:pPr>
        <w:pStyle w:val="Textbody"/>
        <w:rPr>
          <w:rFonts w:eastAsia="Arial, Arial" w:cs="Arial, Arial"/>
          <w:color w:val="FF0000"/>
        </w:rPr>
      </w:pPr>
    </w:p>
    <w:p w14:paraId="426A5CC7" w14:textId="77777777" w:rsidR="0072244F" w:rsidRDefault="001D155A">
      <w:pPr>
        <w:pStyle w:val="Ttulo3"/>
      </w:pPr>
      <w:bookmarkStart w:id="11" w:name="__RefHeading__928_1438982970"/>
      <w:r>
        <w:t xml:space="preserve">Pruebas   </w:t>
      </w:r>
      <w:r>
        <w:tab/>
      </w:r>
      <w:bookmarkEnd w:id="11"/>
    </w:p>
    <w:p w14:paraId="057613A4" w14:textId="77777777" w:rsidR="0072244F" w:rsidRDefault="001D155A">
      <w:pPr>
        <w:pStyle w:val="Textbody"/>
      </w:pPr>
      <w: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14:paraId="1DDC29C9" w14:textId="77777777" w:rsidR="0072244F" w:rsidRDefault="001D155A">
      <w:pPr>
        <w:pStyle w:val="Textbody"/>
        <w:rPr>
          <w:rFonts w:eastAsia="Arial, Arial" w:cs="Arial, Arial"/>
          <w:color w:val="FF0000"/>
        </w:rPr>
      </w:pPr>
      <w:r>
        <w:rPr>
          <w:rFonts w:eastAsia="Arial, Arial" w:cs="Arial, Arial"/>
          <w:color w:val="FF0000"/>
        </w:rPr>
        <w:t>A modo de ejemplo se facilitan los campos de una posible plantilla para definir casos de pruebas, que deberá modificarse como se estime oportuno en función del proyecto y las pruebas que se consideren oportunas realizar.</w:t>
      </w:r>
    </w:p>
    <w:p w14:paraId="223BC822" w14:textId="77777777" w:rsidR="0072244F" w:rsidRDefault="001D155A">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a probar]</w:t>
      </w:r>
    </w:p>
    <w:p w14:paraId="6A797819" w14:textId="77777777" w:rsidR="0072244F" w:rsidRDefault="001D155A">
      <w:pPr>
        <w:pStyle w:val="Textbody"/>
        <w:numPr>
          <w:ilvl w:val="0"/>
          <w:numId w:val="21"/>
        </w:numPr>
        <w:rPr>
          <w:rFonts w:eastAsia="Arial, Arial" w:cs="Arial, Arial"/>
          <w:color w:val="FF0000"/>
        </w:rPr>
      </w:pPr>
      <w:r>
        <w:rPr>
          <w:rFonts w:eastAsia="Arial, Arial" w:cs="Arial, Arial"/>
          <w:color w:val="FF0000"/>
        </w:rPr>
        <w:t>Caso de prueba</w:t>
      </w:r>
    </w:p>
    <w:p w14:paraId="51013651" w14:textId="77777777" w:rsidR="0072244F" w:rsidRDefault="001D155A">
      <w:pPr>
        <w:pStyle w:val="Textbody"/>
        <w:rPr>
          <w:rFonts w:eastAsia="Arial, Arial" w:cs="Arial, Arial"/>
          <w:color w:val="FF0000"/>
        </w:rPr>
      </w:pPr>
      <w:r>
        <w:rPr>
          <w:rFonts w:eastAsia="Arial, Arial" w:cs="Arial, Arial"/>
          <w:color w:val="FF0000"/>
        </w:rPr>
        <w:t xml:space="preserve">Identificador del caso de prueba </w:t>
      </w:r>
      <w:proofErr w:type="gramStart"/>
      <w:r>
        <w:rPr>
          <w:rFonts w:eastAsia="Arial, Arial" w:cs="Arial, Arial"/>
          <w:color w:val="FF0000"/>
        </w:rPr>
        <w:t>( nombre</w:t>
      </w:r>
      <w:proofErr w:type="gramEnd"/>
      <w:r>
        <w:rPr>
          <w:rFonts w:eastAsia="Arial, Arial" w:cs="Arial, Arial"/>
          <w:color w:val="FF0000"/>
        </w:rPr>
        <w:t xml:space="preserve"> único)</w:t>
      </w:r>
    </w:p>
    <w:p w14:paraId="368D9618" w14:textId="77777777" w:rsidR="0072244F" w:rsidRDefault="001D155A">
      <w:pPr>
        <w:pStyle w:val="Textbody"/>
        <w:numPr>
          <w:ilvl w:val="0"/>
          <w:numId w:val="21"/>
        </w:numPr>
        <w:rPr>
          <w:rFonts w:eastAsia="Arial, Arial" w:cs="Arial, Arial"/>
          <w:color w:val="FF0000"/>
        </w:rPr>
      </w:pPr>
      <w:r>
        <w:rPr>
          <w:rFonts w:eastAsia="Arial, Arial" w:cs="Arial, Arial"/>
          <w:color w:val="FF0000"/>
        </w:rPr>
        <w:t>Descripción</w:t>
      </w:r>
    </w:p>
    <w:p w14:paraId="70C3FA4C" w14:textId="77777777" w:rsidR="0072244F" w:rsidRDefault="001D155A">
      <w:pPr>
        <w:pStyle w:val="Textbody"/>
        <w:ind w:start="52.80pt"/>
        <w:rPr>
          <w:rFonts w:eastAsia="Arial, Arial" w:cs="Arial, Arial"/>
          <w:color w:val="FF0000"/>
        </w:rPr>
      </w:pPr>
      <w:r>
        <w:rPr>
          <w:rFonts w:eastAsia="Arial, Arial" w:cs="Arial, Arial"/>
          <w:color w:val="FF0000"/>
        </w:rPr>
        <w:t>Breve explicación sobre el objetivo del caso de prueba</w:t>
      </w:r>
    </w:p>
    <w:p w14:paraId="29661ECF" w14:textId="77777777" w:rsidR="0072244F" w:rsidRDefault="001D155A">
      <w:pPr>
        <w:pStyle w:val="Textbody"/>
        <w:numPr>
          <w:ilvl w:val="0"/>
          <w:numId w:val="21"/>
        </w:numPr>
        <w:rPr>
          <w:rFonts w:eastAsia="Arial, Arial" w:cs="Arial, Arial"/>
          <w:color w:val="FF0000"/>
        </w:rPr>
      </w:pPr>
      <w:r>
        <w:rPr>
          <w:rFonts w:eastAsia="Arial, Arial" w:cs="Arial, Arial"/>
          <w:color w:val="FF0000"/>
        </w:rPr>
        <w:t>Condiciones de ejecución</w:t>
      </w:r>
    </w:p>
    <w:p w14:paraId="4DB8C5F0" w14:textId="77777777" w:rsidR="0072244F" w:rsidRDefault="001D155A">
      <w:pPr>
        <w:pStyle w:val="Textbody"/>
        <w:ind w:start="52.80pt"/>
        <w:rPr>
          <w:rFonts w:eastAsia="Arial, Arial" w:cs="Arial, Arial"/>
          <w:color w:val="FF0000"/>
        </w:rPr>
      </w:pPr>
      <w:r>
        <w:rPr>
          <w:rFonts w:eastAsia="Arial, Arial" w:cs="Arial, Arial"/>
          <w:color w:val="FF0000"/>
        </w:rPr>
        <w:t xml:space="preserve">Descripción de las condiciones de ejecución que se deben cumplir antes de iniciar el caso de prueba, por ejemplo, que se haya realizado correctamente el </w:t>
      </w:r>
      <w:proofErr w:type="spellStart"/>
      <w:r>
        <w:rPr>
          <w:rFonts w:eastAsia="Arial, Arial" w:cs="Arial, Arial"/>
          <w:color w:val="FF0000"/>
        </w:rPr>
        <w:t>login</w:t>
      </w:r>
      <w:proofErr w:type="spellEnd"/>
      <w:r>
        <w:rPr>
          <w:rFonts w:eastAsia="Arial, Arial" w:cs="Arial, Arial"/>
          <w:color w:val="FF0000"/>
        </w:rPr>
        <w:t xml:space="preserve"> en el sistema...</w:t>
      </w:r>
    </w:p>
    <w:p w14:paraId="448E60C1" w14:textId="77777777" w:rsidR="0072244F" w:rsidRDefault="001D155A">
      <w:pPr>
        <w:pStyle w:val="Textbody"/>
        <w:numPr>
          <w:ilvl w:val="0"/>
          <w:numId w:val="21"/>
        </w:numPr>
        <w:rPr>
          <w:rFonts w:eastAsia="Arial, Arial" w:cs="Arial, Arial"/>
          <w:color w:val="FF0000"/>
        </w:rPr>
      </w:pPr>
      <w:r>
        <w:rPr>
          <w:rFonts w:eastAsia="Arial, Arial" w:cs="Arial, Arial"/>
          <w:color w:val="FF0000"/>
        </w:rPr>
        <w:lastRenderedPageBreak/>
        <w:t>Entrada</w:t>
      </w:r>
    </w:p>
    <w:p w14:paraId="25229A6A" w14:textId="77777777" w:rsidR="0072244F" w:rsidRDefault="001D155A">
      <w:pPr>
        <w:pStyle w:val="Textbody"/>
        <w:ind w:start="52.80pt"/>
        <w:rPr>
          <w:rFonts w:eastAsia="Arial, Arial" w:cs="Arial, Arial"/>
          <w:color w:val="FF0000"/>
        </w:rPr>
      </w:pPr>
      <w:r>
        <w:rPr>
          <w:rFonts w:eastAsia="Arial, Arial" w:cs="Arial, Arial"/>
          <w:color w:val="FF0000"/>
        </w:rPr>
        <w:t>Datos necesarios para poder ejecutar la prueba</w:t>
      </w:r>
    </w:p>
    <w:p w14:paraId="3B8AA73B" w14:textId="77777777" w:rsidR="0072244F" w:rsidRDefault="001D155A">
      <w:pPr>
        <w:pStyle w:val="Textbody"/>
        <w:numPr>
          <w:ilvl w:val="0"/>
          <w:numId w:val="21"/>
        </w:numPr>
        <w:rPr>
          <w:rFonts w:eastAsia="Arial, Arial" w:cs="Arial, Arial"/>
          <w:color w:val="FF0000"/>
        </w:rPr>
      </w:pPr>
      <w:r>
        <w:rPr>
          <w:rFonts w:eastAsia="Arial, Arial" w:cs="Arial, Arial"/>
          <w:color w:val="FF0000"/>
        </w:rPr>
        <w:t>Resultado esperado</w:t>
      </w:r>
    </w:p>
    <w:p w14:paraId="513E4A4A" w14:textId="77777777" w:rsidR="0072244F" w:rsidRDefault="001D155A">
      <w:pPr>
        <w:pStyle w:val="Textbody"/>
        <w:rPr>
          <w:rFonts w:eastAsia="Arial, Arial" w:cs="Arial, Arial"/>
          <w:color w:val="FF0000"/>
        </w:rPr>
      </w:pPr>
      <w:r>
        <w:rPr>
          <w:rFonts w:eastAsia="Arial, Arial" w:cs="Arial, Arial"/>
          <w:color w:val="FF0000"/>
        </w:rPr>
        <w:t>Valor esperado para el correcto funcionamiento del proyecto</w:t>
      </w:r>
    </w:p>
    <w:p w14:paraId="5DB4DA23" w14:textId="77777777" w:rsidR="0072244F" w:rsidRDefault="001D155A">
      <w:pPr>
        <w:pStyle w:val="Textbody"/>
        <w:numPr>
          <w:ilvl w:val="0"/>
          <w:numId w:val="21"/>
        </w:numPr>
        <w:rPr>
          <w:rFonts w:eastAsia="Arial, Arial" w:cs="Arial, Arial"/>
          <w:color w:val="FF0000"/>
        </w:rPr>
      </w:pPr>
      <w:r>
        <w:rPr>
          <w:rFonts w:eastAsia="Arial, Arial" w:cs="Arial, Arial"/>
          <w:color w:val="FF0000"/>
        </w:rPr>
        <w:t>Resultado obtenido</w:t>
      </w:r>
    </w:p>
    <w:p w14:paraId="7E216812" w14:textId="77777777" w:rsidR="0072244F" w:rsidRDefault="001D155A">
      <w:pPr>
        <w:pStyle w:val="Textbody"/>
        <w:rPr>
          <w:rFonts w:eastAsia="Arial, Arial" w:cs="Arial, Arial"/>
          <w:color w:val="FF0000"/>
        </w:rPr>
      </w:pPr>
      <w:r>
        <w:rPr>
          <w:rFonts w:eastAsia="Arial, Arial" w:cs="Arial, Arial"/>
          <w:color w:val="FF0000"/>
        </w:rPr>
        <w:t>Valor de salida al ejecutar el caso de prueba</w:t>
      </w:r>
    </w:p>
    <w:p w14:paraId="62A2884D" w14:textId="77777777" w:rsidR="0072244F" w:rsidRDefault="001D155A">
      <w:pPr>
        <w:pStyle w:val="Textbody"/>
        <w:numPr>
          <w:ilvl w:val="0"/>
          <w:numId w:val="21"/>
        </w:numPr>
        <w:rPr>
          <w:rFonts w:eastAsia="Arial, Arial" w:cs="Arial, Arial"/>
          <w:color w:val="FF0000"/>
        </w:rPr>
      </w:pPr>
      <w:r>
        <w:rPr>
          <w:rFonts w:eastAsia="Arial, Arial" w:cs="Arial, Arial"/>
          <w:color w:val="FF0000"/>
        </w:rPr>
        <w:t>Evaluación</w:t>
      </w:r>
    </w:p>
    <w:p w14:paraId="1053E54A" w14:textId="77777777" w:rsidR="0072244F" w:rsidRDefault="001D155A">
      <w:pPr>
        <w:pStyle w:val="Textbody"/>
        <w:ind w:start="52.80pt"/>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D901043" w14:textId="77777777" w:rsidR="0072244F" w:rsidRDefault="0072244F">
      <w:pPr>
        <w:pStyle w:val="Textbody"/>
        <w:ind w:start="52.80pt"/>
        <w:rPr>
          <w:rFonts w:eastAsia="Arial, Arial" w:cs="Arial, Arial"/>
          <w:color w:val="FF0000"/>
        </w:rPr>
      </w:pPr>
    </w:p>
    <w:p w14:paraId="1ACCC604" w14:textId="77777777" w:rsidR="0072244F" w:rsidRDefault="001D155A">
      <w:pPr>
        <w:pStyle w:val="Textbody"/>
        <w:ind w:hanging="18pt"/>
        <w:rPr>
          <w:rFonts w:eastAsia="Arial, Arial" w:cs="Arial, Arial"/>
          <w:color w:val="FF0000"/>
        </w:rPr>
      </w:pPr>
      <w:r>
        <w:rPr>
          <w:rFonts w:eastAsia="Arial, Arial" w:cs="Arial, Arial"/>
          <w:color w:val="FF0000"/>
        </w:rPr>
        <w:t>A modo de ejemplo se facilitan los campos de una posible plantilla para reportar los errores detectados en los casos de prueba ejecutados.</w:t>
      </w:r>
    </w:p>
    <w:p w14:paraId="3CD53BAE" w14:textId="77777777" w:rsidR="0072244F" w:rsidRDefault="001D155A">
      <w:pPr>
        <w:pStyle w:val="Textbody"/>
        <w:numPr>
          <w:ilvl w:val="0"/>
          <w:numId w:val="21"/>
        </w:numPr>
        <w:rPr>
          <w:rFonts w:eastAsia="Arial, Arial" w:cs="Arial, Arial"/>
          <w:color w:val="FF0000"/>
        </w:rPr>
      </w:pPr>
      <w:r>
        <w:rPr>
          <w:rFonts w:eastAsia="Arial, Arial" w:cs="Arial, Arial"/>
          <w:color w:val="FF0000"/>
        </w:rPr>
        <w:t>Fecha/autor</w:t>
      </w:r>
      <w:proofErr w:type="gramStart"/>
      <w:r>
        <w:rPr>
          <w:rFonts w:eastAsia="Arial, Arial" w:cs="Arial, Arial"/>
          <w:color w:val="FF0000"/>
        </w:rPr>
        <w:t>/[</w:t>
      </w:r>
      <w:proofErr w:type="gramEnd"/>
      <w:r>
        <w:rPr>
          <w:rFonts w:eastAsia="Arial, Arial" w:cs="Arial, Arial"/>
          <w:color w:val="FF0000"/>
        </w:rPr>
        <w:t xml:space="preserve"> versión probada ]</w:t>
      </w:r>
    </w:p>
    <w:p w14:paraId="5B5F4CD7" w14:textId="77777777" w:rsidR="0072244F" w:rsidRDefault="001D155A">
      <w:pPr>
        <w:pStyle w:val="Textbody"/>
        <w:numPr>
          <w:ilvl w:val="0"/>
          <w:numId w:val="21"/>
        </w:numPr>
        <w:rPr>
          <w:rFonts w:eastAsia="Arial, Arial" w:cs="Arial, Arial"/>
          <w:color w:val="FF0000"/>
        </w:rPr>
      </w:pPr>
      <w:r>
        <w:rPr>
          <w:rFonts w:eastAsia="Arial, Arial" w:cs="Arial, Arial"/>
          <w:color w:val="FF0000"/>
        </w:rPr>
        <w:t>Caso de prueba</w:t>
      </w:r>
    </w:p>
    <w:p w14:paraId="7213AAA5" w14:textId="77777777" w:rsidR="0072244F" w:rsidRDefault="001D155A">
      <w:pPr>
        <w:pStyle w:val="Textbody"/>
        <w:numPr>
          <w:ilvl w:val="0"/>
          <w:numId w:val="21"/>
        </w:numPr>
        <w:rPr>
          <w:rFonts w:eastAsia="Arial, Arial" w:cs="Arial, Arial"/>
          <w:color w:val="FF0000"/>
        </w:rPr>
      </w:pPr>
      <w:r>
        <w:rPr>
          <w:rFonts w:eastAsia="Arial, Arial" w:cs="Arial, Arial"/>
          <w:color w:val="FF0000"/>
        </w:rPr>
        <w:t>Evaluación</w:t>
      </w:r>
    </w:p>
    <w:p w14:paraId="77867446" w14:textId="77777777" w:rsidR="0072244F" w:rsidRDefault="001D155A">
      <w:pPr>
        <w:pStyle w:val="Textbody"/>
        <w:rPr>
          <w:rFonts w:eastAsia="Arial, Arial" w:cs="Arial, Arial"/>
          <w:color w:val="FF0000"/>
        </w:rPr>
      </w:pPr>
      <w:r>
        <w:rPr>
          <w:rFonts w:eastAsia="Arial, Arial" w:cs="Arial, Arial"/>
          <w:color w:val="FF0000"/>
        </w:rPr>
        <w:t>Comparación del valor esperado y obtenido para concluir, finalmente, si el aspecto chequeado por el caso de prueba confirma el correcto funcionamiento del proyecto o elevación detallada del correspondiente error.</w:t>
      </w:r>
    </w:p>
    <w:p w14:paraId="7C2796D7" w14:textId="77777777" w:rsidR="0072244F" w:rsidRDefault="001D155A">
      <w:pPr>
        <w:pStyle w:val="Textbody"/>
        <w:numPr>
          <w:ilvl w:val="0"/>
          <w:numId w:val="21"/>
        </w:numPr>
        <w:rPr>
          <w:rFonts w:eastAsia="Arial, Arial" w:cs="Arial, Arial"/>
          <w:color w:val="FF0000"/>
        </w:rPr>
      </w:pPr>
      <w:r>
        <w:rPr>
          <w:rFonts w:eastAsia="Arial, Arial" w:cs="Arial, Arial"/>
          <w:color w:val="FF0000"/>
        </w:rPr>
        <w:t>Posible causa de error</w:t>
      </w:r>
    </w:p>
    <w:p w14:paraId="15D2A839" w14:textId="77777777" w:rsidR="0072244F" w:rsidRDefault="001D155A">
      <w:pPr>
        <w:pStyle w:val="Textbody"/>
        <w:rPr>
          <w:rFonts w:eastAsia="Arial, Arial" w:cs="Arial, Arial"/>
          <w:color w:val="FF0000"/>
        </w:rPr>
      </w:pPr>
      <w:r>
        <w:rPr>
          <w:rFonts w:eastAsia="Arial, Arial" w:cs="Arial, Arial"/>
          <w:color w:val="FF0000"/>
        </w:rPr>
        <w:tab/>
        <w:t>Detallar la posible causa o causas que han podido generar el error detectado.</w:t>
      </w:r>
    </w:p>
    <w:p w14:paraId="4D8C5EC2" w14:textId="77777777" w:rsidR="0072244F" w:rsidRDefault="001D155A">
      <w:pPr>
        <w:pStyle w:val="Textbody"/>
        <w:numPr>
          <w:ilvl w:val="0"/>
          <w:numId w:val="22"/>
        </w:numPr>
        <w:rPr>
          <w:rFonts w:eastAsia="Arial, Arial" w:cs="Arial, Arial"/>
          <w:color w:val="FF0000"/>
        </w:rPr>
      </w:pPr>
      <w:r>
        <w:rPr>
          <w:rFonts w:eastAsia="Arial, Arial" w:cs="Arial, Arial"/>
          <w:color w:val="FF0000"/>
        </w:rPr>
        <w:t>Posible corrección</w:t>
      </w:r>
    </w:p>
    <w:p w14:paraId="1D1C2054" w14:textId="77777777" w:rsidR="0072244F" w:rsidRDefault="001D155A">
      <w:pPr>
        <w:pStyle w:val="Textbody"/>
        <w:rPr>
          <w:rFonts w:eastAsia="Arial, Arial" w:cs="Arial, Arial"/>
          <w:color w:val="FF0000"/>
        </w:rPr>
      </w:pPr>
      <w:r>
        <w:rPr>
          <w:rFonts w:eastAsia="Arial, Arial" w:cs="Arial, Arial"/>
          <w:color w:val="FF0000"/>
        </w:rPr>
        <w:t>Detallar la posible forma de corregir el problema</w:t>
      </w:r>
    </w:p>
    <w:p w14:paraId="5B1106EA" w14:textId="77777777" w:rsidR="0072244F" w:rsidRDefault="001D155A">
      <w:pPr>
        <w:pStyle w:val="Textbody"/>
        <w:numPr>
          <w:ilvl w:val="0"/>
          <w:numId w:val="21"/>
        </w:numPr>
        <w:rPr>
          <w:rFonts w:eastAsia="Arial, Arial" w:cs="Arial, Arial"/>
          <w:color w:val="FF0000"/>
        </w:rPr>
      </w:pPr>
      <w:r>
        <w:rPr>
          <w:rFonts w:eastAsia="Arial, Arial" w:cs="Arial, Arial"/>
          <w:color w:val="FF0000"/>
        </w:rPr>
        <w:t>Áreas afectadas</w:t>
      </w:r>
    </w:p>
    <w:p w14:paraId="37431507" w14:textId="77777777" w:rsidR="0072244F" w:rsidRDefault="001D155A">
      <w:pPr>
        <w:pStyle w:val="Textbody"/>
        <w:rPr>
          <w:rFonts w:eastAsia="Arial, Arial" w:cs="Arial, Arial"/>
          <w:color w:val="FF0000"/>
        </w:rPr>
      </w:pPr>
      <w:r>
        <w:rPr>
          <w:rFonts w:eastAsia="Arial, Arial" w:cs="Arial, Arial"/>
          <w:color w:val="FF0000"/>
        </w:rPr>
        <w:tab/>
        <w:t xml:space="preserve">Detallar qué áreas (módulos, componentes, </w:t>
      </w:r>
      <w:proofErr w:type="gramStart"/>
      <w:r>
        <w:rPr>
          <w:rFonts w:eastAsia="Arial, Arial" w:cs="Arial, Arial"/>
          <w:color w:val="FF0000"/>
        </w:rPr>
        <w:t>documentos,...</w:t>
      </w:r>
      <w:proofErr w:type="gramEnd"/>
      <w:r>
        <w:rPr>
          <w:rFonts w:eastAsia="Arial, Arial" w:cs="Arial, Arial"/>
          <w:color w:val="FF0000"/>
        </w:rPr>
        <w:t xml:space="preserve">) se verán afectados al </w:t>
      </w:r>
      <w:r>
        <w:rPr>
          <w:rFonts w:eastAsia="Arial, Arial" w:cs="Arial, Arial"/>
          <w:color w:val="FF0000"/>
        </w:rPr>
        <w:tab/>
        <w:t>implementar la corrección.</w:t>
      </w:r>
    </w:p>
    <w:p w14:paraId="238A751A" w14:textId="77777777" w:rsidR="0072244F" w:rsidRDefault="0072244F">
      <w:pPr>
        <w:pStyle w:val="Textbody"/>
        <w:rPr>
          <w:rFonts w:eastAsia="Arial, Arial" w:cs="Arial, Arial"/>
          <w:color w:val="FF0000"/>
        </w:rPr>
      </w:pPr>
    </w:p>
    <w:p w14:paraId="11BB2BD5" w14:textId="77777777" w:rsidR="0072244F" w:rsidRDefault="001D155A">
      <w:pPr>
        <w:pStyle w:val="Ttulo2"/>
      </w:pPr>
      <w:bookmarkStart w:id="12" w:name="__RefHeading__874_980353409"/>
      <w:r>
        <w:t>Objetivos a conseguir</w:t>
      </w:r>
      <w:bookmarkEnd w:id="12"/>
    </w:p>
    <w:p w14:paraId="548D457F" w14:textId="77777777" w:rsidR="0072244F" w:rsidRDefault="001D155A">
      <w:pPr>
        <w:pStyle w:val="Textbody"/>
        <w:rPr>
          <w:rFonts w:eastAsia="Arial, Arial" w:cs="Arial, Arial"/>
          <w:color w:val="FF0000"/>
        </w:rPr>
      </w:pPr>
      <w:r>
        <w:rPr>
          <w:rFonts w:eastAsia="Arial, Arial" w:cs="Arial, Arial"/>
          <w:color w:val="FF0000"/>
        </w:rPr>
        <w:t xml:space="preserve">Se pueden diferenciar objetivos que son para el desarrollo (cumplimiento de los requisitos técnicos) del proyecto o bien del negocio, de la empresa, </w:t>
      </w:r>
      <w:proofErr w:type="gramStart"/>
      <w:r>
        <w:rPr>
          <w:rFonts w:eastAsia="Arial, Arial" w:cs="Arial, Arial"/>
          <w:color w:val="FF0000"/>
        </w:rPr>
        <w:t>financieros,...</w:t>
      </w:r>
      <w:proofErr w:type="gramEnd"/>
    </w:p>
    <w:p w14:paraId="4AAFFF0A" w14:textId="77777777" w:rsidR="0072244F" w:rsidRDefault="001D155A">
      <w:pPr>
        <w:pStyle w:val="Textbody"/>
        <w:numPr>
          <w:ilvl w:val="0"/>
          <w:numId w:val="23"/>
        </w:numPr>
        <w:rPr>
          <w:rFonts w:eastAsia="Arial, Arial" w:cs="Arial, Arial"/>
          <w:color w:val="FF0000"/>
        </w:rPr>
      </w:pPr>
      <w:r>
        <w:rPr>
          <w:rFonts w:eastAsia="Arial, Arial" w:cs="Arial, Arial"/>
          <w:color w:val="FF0000"/>
        </w:rPr>
        <w:t>Extender el uso en la empresa de nuevas metodologías, estándares, procedimientos de trabajo...</w:t>
      </w:r>
    </w:p>
    <w:p w14:paraId="5CD7FDAB" w14:textId="77777777" w:rsidR="0072244F" w:rsidRDefault="001D155A">
      <w:pPr>
        <w:pStyle w:val="Textbody"/>
        <w:numPr>
          <w:ilvl w:val="0"/>
          <w:numId w:val="23"/>
        </w:numPr>
        <w:rPr>
          <w:rFonts w:eastAsia="Arial, Arial" w:cs="Arial, Arial"/>
          <w:color w:val="FF0000"/>
        </w:rPr>
      </w:pPr>
      <w:r>
        <w:rPr>
          <w:rFonts w:eastAsia="Arial, Arial" w:cs="Arial, Arial"/>
          <w:color w:val="FF0000"/>
        </w:rPr>
        <w:t>Abrir el mercado internacional</w:t>
      </w:r>
    </w:p>
    <w:p w14:paraId="652B7D8F" w14:textId="77777777" w:rsidR="0072244F" w:rsidRDefault="001D155A">
      <w:pPr>
        <w:pStyle w:val="Textbody"/>
        <w:numPr>
          <w:ilvl w:val="0"/>
          <w:numId w:val="23"/>
        </w:numPr>
        <w:rPr>
          <w:rFonts w:eastAsia="Arial, Arial" w:cs="Arial, Arial"/>
          <w:color w:val="FF0000"/>
        </w:rPr>
      </w:pPr>
      <w:r>
        <w:rPr>
          <w:rFonts w:eastAsia="Arial, Arial" w:cs="Arial, Arial"/>
          <w:color w:val="FF0000"/>
        </w:rPr>
        <w:t>Satisfacer los requisitos del cliente con un valor añadido</w:t>
      </w:r>
    </w:p>
    <w:p w14:paraId="507CBB21" w14:textId="77777777" w:rsidR="0072244F" w:rsidRDefault="001D155A">
      <w:pPr>
        <w:pStyle w:val="Textbody"/>
        <w:numPr>
          <w:ilvl w:val="0"/>
          <w:numId w:val="23"/>
        </w:numPr>
        <w:rPr>
          <w:rFonts w:eastAsia="Arial, Arial" w:cs="Arial, Arial"/>
          <w:color w:val="FF0000"/>
        </w:rPr>
      </w:pPr>
      <w:r>
        <w:rPr>
          <w:rFonts w:eastAsia="Arial, Arial" w:cs="Arial, Arial"/>
          <w:color w:val="FF0000"/>
        </w:rPr>
        <w:t>Facturar 100.000.00 en 2015</w:t>
      </w:r>
    </w:p>
    <w:p w14:paraId="5C23B535" w14:textId="77777777" w:rsidR="0072244F" w:rsidRDefault="001D155A">
      <w:pPr>
        <w:pStyle w:val="Textbody"/>
        <w:numPr>
          <w:ilvl w:val="0"/>
          <w:numId w:val="23"/>
        </w:numPr>
        <w:rPr>
          <w:rFonts w:eastAsia="Arial, Arial" w:cs="Arial, Arial"/>
          <w:color w:val="FF0000"/>
        </w:rPr>
      </w:pPr>
      <w:r>
        <w:rPr>
          <w:rFonts w:eastAsia="Arial, Arial" w:cs="Arial, Arial"/>
          <w:color w:val="FF0000"/>
        </w:rPr>
        <w:t>Tener 150 clientes el primer año.</w:t>
      </w:r>
    </w:p>
    <w:p w14:paraId="60EB9263" w14:textId="77777777" w:rsidR="0072244F" w:rsidRDefault="001D155A">
      <w:pPr>
        <w:pStyle w:val="Textbody"/>
        <w:numPr>
          <w:ilvl w:val="0"/>
          <w:numId w:val="23"/>
        </w:numPr>
        <w:rPr>
          <w:rFonts w:eastAsia="Arial, Arial" w:cs="Arial, Arial"/>
          <w:color w:val="FF0000"/>
        </w:rPr>
      </w:pPr>
      <w:r>
        <w:rPr>
          <w:rFonts w:eastAsia="Arial, Arial" w:cs="Arial, Arial"/>
          <w:color w:val="FF0000"/>
        </w:rPr>
        <w:t xml:space="preserve">Contar </w:t>
      </w:r>
      <w:proofErr w:type="gramStart"/>
      <w:r>
        <w:rPr>
          <w:rFonts w:eastAsia="Arial, Arial" w:cs="Arial, Arial"/>
          <w:color w:val="FF0000"/>
        </w:rPr>
        <w:t>con  3000</w:t>
      </w:r>
      <w:proofErr w:type="gramEnd"/>
      <w:r>
        <w:rPr>
          <w:rFonts w:eastAsia="Arial, Arial" w:cs="Arial, Arial"/>
          <w:color w:val="FF0000"/>
        </w:rPr>
        <w:t xml:space="preserve"> visita en la página web el primer mes</w:t>
      </w:r>
    </w:p>
    <w:p w14:paraId="485BBB87" w14:textId="77777777" w:rsidR="0072244F" w:rsidRDefault="0072244F">
      <w:pPr>
        <w:pStyle w:val="Textbody"/>
        <w:rPr>
          <w:rFonts w:eastAsia="Arial, Arial" w:cs="Arial, Arial"/>
          <w:color w:val="FF0000"/>
        </w:rPr>
      </w:pPr>
    </w:p>
    <w:p w14:paraId="0236028A" w14:textId="77777777" w:rsidR="0072244F" w:rsidRDefault="001D155A">
      <w:pPr>
        <w:pStyle w:val="Ttulo2"/>
      </w:pPr>
      <w:bookmarkStart w:id="13" w:name="__RefHeading__876_980353409"/>
      <w:r>
        <w:lastRenderedPageBreak/>
        <w:t>Previsión de los recursos materiales y humanos necesarios</w:t>
      </w:r>
      <w:bookmarkEnd w:id="13"/>
    </w:p>
    <w:p w14:paraId="6D0C0919" w14:textId="77777777" w:rsidR="0072244F" w:rsidRDefault="001D155A">
      <w:pPr>
        <w:pStyle w:val="Textbody"/>
        <w:rPr>
          <w:color w:val="FF0000"/>
        </w:rPr>
      </w:pPr>
      <w:r>
        <w:rPr>
          <w:color w:val="FF0000"/>
        </w:rPr>
        <w:t xml:space="preserve">Se </w:t>
      </w:r>
      <w:proofErr w:type="gramStart"/>
      <w:r>
        <w:rPr>
          <w:color w:val="FF0000"/>
        </w:rPr>
        <w:t>tendrá  en</w:t>
      </w:r>
      <w:proofErr w:type="gramEnd"/>
      <w:r>
        <w:rPr>
          <w:color w:val="FF0000"/>
        </w:rPr>
        <w:t xml:space="preserve"> cuenta las herramientas y la formación necesaria para desarrollar las actividades que requiere el proyecto, así como el tiempo  para llevarlo a cabo.</w:t>
      </w:r>
    </w:p>
    <w:p w14:paraId="01C6014B" w14:textId="77777777" w:rsidR="0072244F" w:rsidRDefault="001D155A">
      <w:pPr>
        <w:pStyle w:val="Ttulo2"/>
      </w:pPr>
      <w:bookmarkStart w:id="14" w:name="__RefHeading__878_980353409"/>
      <w:r>
        <w:t>Presupuesto económico.</w:t>
      </w:r>
      <w:bookmarkEnd w:id="14"/>
    </w:p>
    <w:p w14:paraId="242C525F" w14:textId="77777777" w:rsidR="0072244F" w:rsidRDefault="001D155A">
      <w:pPr>
        <w:pStyle w:val="Textbody"/>
        <w:rPr>
          <w:color w:val="FF0000"/>
        </w:rPr>
      </w:pPr>
      <w:r>
        <w:rPr>
          <w:color w:val="FF0000"/>
        </w:rPr>
        <w:t>Detallar el coste económico de los recursos anteriormente establecidos.</w:t>
      </w:r>
    </w:p>
    <w:p w14:paraId="5360BBDD" w14:textId="77777777" w:rsidR="0072244F" w:rsidRDefault="001D155A">
      <w:pPr>
        <w:pStyle w:val="Ttulo1"/>
      </w:pPr>
      <w:bookmarkStart w:id="15" w:name="__RefHeading__4311_478974897"/>
      <w:r>
        <w:t>PLANIFICACIÓN DE LA EJECUCIÓN DEL PROYECTO</w:t>
      </w:r>
      <w:bookmarkEnd w:id="15"/>
    </w:p>
    <w:p w14:paraId="4113E45A" w14:textId="77777777" w:rsidR="0072244F" w:rsidRDefault="001D155A">
      <w:pPr>
        <w:pStyle w:val="Textbody"/>
        <w:rPr>
          <w:rFonts w:eastAsia="Arial, Arial" w:cs="Arial, Arial"/>
        </w:rPr>
      </w:pPr>
      <w:r>
        <w:rPr>
          <w:rFonts w:eastAsia="Arial, Arial" w:cs="Arial, Arial"/>
        </w:rPr>
        <w:t xml:space="preserve">A </w:t>
      </w:r>
      <w:proofErr w:type="gramStart"/>
      <w:r>
        <w:rPr>
          <w:rFonts w:eastAsia="Arial, Arial" w:cs="Arial, Arial"/>
        </w:rPr>
        <w:t>continuación</w:t>
      </w:r>
      <w:proofErr w:type="gramEnd"/>
      <w:r>
        <w:rPr>
          <w:rFonts w:eastAsia="Arial, Arial" w:cs="Arial, Arial"/>
        </w:rPr>
        <w:t xml:space="preserve"> se detallan las actividades/tareas/procedimientos por cada una de las fases del proyecto previamente establecidas.</w:t>
      </w:r>
    </w:p>
    <w:p w14:paraId="332C2D15" w14:textId="77777777" w:rsidR="0072244F" w:rsidRDefault="001D155A">
      <w:pPr>
        <w:pStyle w:val="Textbody"/>
        <w:rPr>
          <w:rFonts w:eastAsia="Arial, Arial" w:cs="Arial, Arial"/>
          <w:color w:val="FF0000"/>
        </w:rPr>
      </w:pPr>
      <w:r>
        <w:rPr>
          <w:rFonts w:eastAsia="Arial, Arial" w:cs="Arial, Arial"/>
          <w:color w:val="FF0000"/>
        </w:rPr>
        <w:t>[Estas tareas podrán variar en función del proyecto]</w:t>
      </w:r>
    </w:p>
    <w:p w14:paraId="40CA570B" w14:textId="77777777" w:rsidR="0072244F" w:rsidRDefault="001D155A">
      <w:pPr>
        <w:pStyle w:val="Ttulo2"/>
      </w:pPr>
      <w:bookmarkStart w:id="16" w:name="__RefHeading__938_1438982970"/>
      <w:r>
        <w:t>Fase de Análisis</w:t>
      </w:r>
      <w:bookmarkEnd w:id="16"/>
    </w:p>
    <w:p w14:paraId="2D7A27B9" w14:textId="77777777" w:rsidR="0072244F" w:rsidRDefault="001D155A">
      <w:pPr>
        <w:pStyle w:val="Textbody"/>
        <w:numPr>
          <w:ilvl w:val="0"/>
          <w:numId w:val="24"/>
        </w:numPr>
      </w:pPr>
      <w:r>
        <w:t>Estudio de las necesidades a cubrir</w:t>
      </w:r>
    </w:p>
    <w:p w14:paraId="4252BF2C" w14:textId="77777777" w:rsidR="0072244F" w:rsidRDefault="001D155A">
      <w:pPr>
        <w:pStyle w:val="Textbody"/>
        <w:numPr>
          <w:ilvl w:val="0"/>
          <w:numId w:val="24"/>
        </w:numPr>
      </w:pPr>
      <w:r>
        <w:t>Estudio de la situación actual</w:t>
      </w:r>
    </w:p>
    <w:p w14:paraId="7B7CC217" w14:textId="77777777" w:rsidR="0072244F" w:rsidRDefault="001D155A">
      <w:pPr>
        <w:pStyle w:val="Textbody"/>
        <w:numPr>
          <w:ilvl w:val="0"/>
          <w:numId w:val="24"/>
        </w:numPr>
      </w:pPr>
      <w:r>
        <w:t>Establecimiento de los requisitos del proyecto</w:t>
      </w:r>
    </w:p>
    <w:p w14:paraId="7C2ED4A7" w14:textId="77777777" w:rsidR="0072244F" w:rsidRDefault="001D155A">
      <w:pPr>
        <w:pStyle w:val="Textbody"/>
        <w:numPr>
          <w:ilvl w:val="0"/>
          <w:numId w:val="24"/>
        </w:numPr>
      </w:pPr>
      <w:r>
        <w:t>Valoración comparativa de las posibles soluciones</w:t>
      </w:r>
    </w:p>
    <w:p w14:paraId="2BA104E1" w14:textId="77777777" w:rsidR="0072244F" w:rsidRDefault="001D155A">
      <w:pPr>
        <w:pStyle w:val="Textbody"/>
        <w:numPr>
          <w:ilvl w:val="0"/>
          <w:numId w:val="24"/>
        </w:numPr>
      </w:pPr>
      <w:r>
        <w:t>Identificación de las necesidades que implica el nuevo proyecto en la empresa.</w:t>
      </w:r>
    </w:p>
    <w:p w14:paraId="5B44E91A" w14:textId="77777777" w:rsidR="0072244F" w:rsidRDefault="001D155A">
      <w:pPr>
        <w:pStyle w:val="Textbody"/>
      </w:pPr>
      <w:r>
        <w:t>Para solventar los problemas que plantea el proyecto puede ser necesario contratar personal, formarlo en determinadas metodologías/herramientas, comprar equipos...</w:t>
      </w:r>
    </w:p>
    <w:p w14:paraId="7DAF8194" w14:textId="77777777" w:rsidR="0072244F" w:rsidRDefault="001D155A">
      <w:pPr>
        <w:pStyle w:val="Textbody"/>
        <w:numPr>
          <w:ilvl w:val="0"/>
          <w:numId w:val="24"/>
        </w:numPr>
      </w:pPr>
      <w:r>
        <w:t>Estudio de viabilidad de la solución elegida teniendo en cuenta no solo los beneficios económicos.</w:t>
      </w:r>
    </w:p>
    <w:p w14:paraId="510B03A0" w14:textId="77777777" w:rsidR="0072244F" w:rsidRDefault="001D155A">
      <w:pPr>
        <w:pStyle w:val="Textbody"/>
        <w:numPr>
          <w:ilvl w:val="0"/>
          <w:numId w:val="24"/>
        </w:numPr>
      </w:pPr>
      <w:r>
        <w:t>Corrección de posibles errores</w:t>
      </w:r>
    </w:p>
    <w:p w14:paraId="2E96EA84" w14:textId="77777777" w:rsidR="0072244F" w:rsidRDefault="001D155A">
      <w:pPr>
        <w:pStyle w:val="Ttulo2"/>
      </w:pPr>
      <w:bookmarkStart w:id="17" w:name="__RefHeading__940_1438982970"/>
      <w:r>
        <w:t>Fase de diseño</w:t>
      </w:r>
      <w:bookmarkEnd w:id="17"/>
    </w:p>
    <w:p w14:paraId="6EAF982D" w14:textId="77777777" w:rsidR="0072244F" w:rsidRDefault="001D155A">
      <w:pPr>
        <w:pStyle w:val="Textbody"/>
        <w:numPr>
          <w:ilvl w:val="0"/>
          <w:numId w:val="25"/>
        </w:numPr>
      </w:pPr>
      <w:r>
        <w:t>Preparación del entorno de diseño</w:t>
      </w:r>
    </w:p>
    <w:p w14:paraId="616DE876" w14:textId="77777777" w:rsidR="0072244F" w:rsidRDefault="001D155A">
      <w:pPr>
        <w:pStyle w:val="Textbody"/>
        <w:numPr>
          <w:ilvl w:val="0"/>
          <w:numId w:val="25"/>
        </w:numPr>
      </w:pPr>
      <w:r>
        <w:t>Diseño de la arquitectura</w:t>
      </w:r>
    </w:p>
    <w:p w14:paraId="507BE948" w14:textId="77777777" w:rsidR="0072244F" w:rsidRDefault="001D155A">
      <w:pPr>
        <w:pStyle w:val="Textbody"/>
        <w:numPr>
          <w:ilvl w:val="0"/>
          <w:numId w:val="25"/>
        </w:numPr>
      </w:pPr>
      <w:r>
        <w:t>Diseño de los interfaces</w:t>
      </w:r>
    </w:p>
    <w:p w14:paraId="3CB15702" w14:textId="77777777" w:rsidR="0072244F" w:rsidRDefault="001D155A">
      <w:pPr>
        <w:pStyle w:val="Textbody"/>
        <w:numPr>
          <w:ilvl w:val="0"/>
          <w:numId w:val="25"/>
        </w:numPr>
      </w:pPr>
      <w:r>
        <w:t>Diseño de los datos</w:t>
      </w:r>
    </w:p>
    <w:p w14:paraId="7A63B81F" w14:textId="77777777" w:rsidR="0072244F" w:rsidRDefault="001D155A">
      <w:pPr>
        <w:pStyle w:val="Textbody"/>
        <w:numPr>
          <w:ilvl w:val="0"/>
          <w:numId w:val="25"/>
        </w:numPr>
      </w:pPr>
      <w:r>
        <w:t>Diseño de los procedimientos</w:t>
      </w:r>
    </w:p>
    <w:p w14:paraId="5E9B79A4" w14:textId="77777777" w:rsidR="0072244F" w:rsidRDefault="001D155A">
      <w:pPr>
        <w:pStyle w:val="Textbody"/>
        <w:numPr>
          <w:ilvl w:val="0"/>
          <w:numId w:val="25"/>
        </w:numPr>
      </w:pPr>
      <w:r>
        <w:t>Corrección de posibles errores</w:t>
      </w:r>
    </w:p>
    <w:p w14:paraId="0D967680" w14:textId="77777777" w:rsidR="0072244F" w:rsidRDefault="001D155A">
      <w:pPr>
        <w:pStyle w:val="Ttulo2"/>
      </w:pPr>
      <w:bookmarkStart w:id="18" w:name="__RefHeading__942_1438982970"/>
      <w:r>
        <w:t>Fase de Implementación</w:t>
      </w:r>
      <w:bookmarkEnd w:id="18"/>
    </w:p>
    <w:p w14:paraId="604CD1E2" w14:textId="77777777" w:rsidR="0072244F" w:rsidRDefault="001D155A">
      <w:pPr>
        <w:pStyle w:val="Textbody"/>
        <w:numPr>
          <w:ilvl w:val="0"/>
          <w:numId w:val="26"/>
        </w:numPr>
      </w:pPr>
      <w:r>
        <w:t>Preparación del entorno de implementación</w:t>
      </w:r>
    </w:p>
    <w:p w14:paraId="7E1CAC94" w14:textId="77777777" w:rsidR="0072244F" w:rsidRDefault="001D155A">
      <w:pPr>
        <w:pStyle w:val="Textbody"/>
        <w:numPr>
          <w:ilvl w:val="0"/>
          <w:numId w:val="26"/>
        </w:numPr>
      </w:pPr>
      <w:r>
        <w:t>Desarrollo de la arquitectura</w:t>
      </w:r>
      <w:r>
        <w:tab/>
      </w:r>
    </w:p>
    <w:p w14:paraId="2D15B608" w14:textId="77777777" w:rsidR="0072244F" w:rsidRDefault="001D155A">
      <w:pPr>
        <w:pStyle w:val="Textbody"/>
        <w:numPr>
          <w:ilvl w:val="0"/>
          <w:numId w:val="26"/>
        </w:numPr>
      </w:pPr>
      <w:r>
        <w:t>Desarrollo de los interfaces, los datos y los procedimientos</w:t>
      </w:r>
    </w:p>
    <w:p w14:paraId="34F52BF2" w14:textId="77777777" w:rsidR="0072244F" w:rsidRDefault="001D155A">
      <w:pPr>
        <w:pStyle w:val="Textbody"/>
        <w:numPr>
          <w:ilvl w:val="0"/>
          <w:numId w:val="26"/>
        </w:numPr>
      </w:pPr>
      <w:r>
        <w:t>Corrección de posibles errores</w:t>
      </w:r>
    </w:p>
    <w:p w14:paraId="3CA3B0FD" w14:textId="77777777" w:rsidR="0072244F" w:rsidRDefault="0072244F">
      <w:pPr>
        <w:pStyle w:val="Textbody"/>
      </w:pPr>
    </w:p>
    <w:p w14:paraId="6EC9BE16" w14:textId="77777777" w:rsidR="0072244F" w:rsidRDefault="001D155A">
      <w:pPr>
        <w:pStyle w:val="Ttulo2"/>
      </w:pPr>
      <w:bookmarkStart w:id="19" w:name="__RefHeading__944_1438982970"/>
      <w:r>
        <w:lastRenderedPageBreak/>
        <w:t>Fase de pruebas</w:t>
      </w:r>
      <w:bookmarkEnd w:id="19"/>
    </w:p>
    <w:p w14:paraId="4C8E4C93" w14:textId="77777777" w:rsidR="0072244F" w:rsidRDefault="001D155A">
      <w:pPr>
        <w:pStyle w:val="Textbody"/>
        <w:numPr>
          <w:ilvl w:val="0"/>
          <w:numId w:val="27"/>
        </w:numPr>
      </w:pPr>
      <w:r>
        <w:t>Preparación del entorno de pruebas</w:t>
      </w:r>
    </w:p>
    <w:p w14:paraId="0A1C838A" w14:textId="77777777" w:rsidR="0072244F" w:rsidRDefault="001D155A">
      <w:pPr>
        <w:pStyle w:val="Textbody"/>
        <w:numPr>
          <w:ilvl w:val="0"/>
          <w:numId w:val="27"/>
        </w:numPr>
      </w:pPr>
      <w:r>
        <w:t>Ejecución de las pruebas y reporte de los errores encontrados</w:t>
      </w:r>
    </w:p>
    <w:p w14:paraId="02EEFA56" w14:textId="77777777" w:rsidR="0072244F" w:rsidRDefault="001D155A">
      <w:pPr>
        <w:pStyle w:val="Ttulo1"/>
      </w:pPr>
      <w:bookmarkStart w:id="20" w:name="__RefHeading__4313_478974897"/>
      <w:r>
        <w:t>DEFINICIÓN DE PROCEDIMIENTOS DE CONTROL Y EVALUACIÓN</w:t>
      </w:r>
      <w:bookmarkEnd w:id="20"/>
    </w:p>
    <w:p w14:paraId="2506675F" w14:textId="77777777" w:rsidR="0072244F" w:rsidRDefault="001D155A">
      <w:pPr>
        <w:pStyle w:val="Textbody"/>
        <w:numPr>
          <w:ilvl w:val="0"/>
          <w:numId w:val="28"/>
        </w:numPr>
      </w:pPr>
      <w:r>
        <w:t xml:space="preserve">Definir el procedimiento de evaluación de las </w:t>
      </w:r>
      <w:r>
        <w:rPr>
          <w:b/>
          <w:bCs/>
        </w:rPr>
        <w:t>incidencias</w:t>
      </w:r>
      <w:r>
        <w:t xml:space="preserve"> que puedan presentarse durante la realización de las diferentes actividades.</w:t>
      </w:r>
    </w:p>
    <w:p w14:paraId="01B86EDA" w14:textId="77777777" w:rsidR="0072244F" w:rsidRDefault="001D155A">
      <w:pPr>
        <w:pStyle w:val="Textbody"/>
        <w:numPr>
          <w:ilvl w:val="0"/>
          <w:numId w:val="28"/>
        </w:numPr>
      </w:pPr>
      <w:r>
        <w:t xml:space="preserve">Definir el procedimiento para gestionar los posibles </w:t>
      </w:r>
      <w:r>
        <w:rPr>
          <w:b/>
          <w:bCs/>
        </w:rPr>
        <w:t>cambios</w:t>
      </w:r>
      <w:r>
        <w:t xml:space="preserve"> en los recursos y en las actividades.</w:t>
      </w:r>
    </w:p>
    <w:p w14:paraId="1B814251" w14:textId="77777777" w:rsidR="0072244F" w:rsidRDefault="0072244F">
      <w:pPr>
        <w:pStyle w:val="Textbody"/>
      </w:pPr>
    </w:p>
    <w:p w14:paraId="48D9DBD8" w14:textId="77777777" w:rsidR="0072244F" w:rsidRDefault="0072244F">
      <w:pPr>
        <w:pStyle w:val="Textbody"/>
      </w:pPr>
    </w:p>
    <w:p w14:paraId="68D3C3B6" w14:textId="77777777" w:rsidR="0072244F" w:rsidRDefault="0072244F">
      <w:pPr>
        <w:pStyle w:val="Textbody"/>
      </w:pPr>
    </w:p>
    <w:p w14:paraId="1F07F995" w14:textId="77777777" w:rsidR="0072244F" w:rsidRDefault="0072244F">
      <w:pPr>
        <w:pStyle w:val="Ttulo1"/>
        <w:numPr>
          <w:ilvl w:val="0"/>
          <w:numId w:val="0"/>
        </w:numPr>
      </w:pPr>
    </w:p>
    <w:p w14:paraId="0FFE8227" w14:textId="77777777" w:rsidR="0072244F" w:rsidRDefault="001D155A">
      <w:pPr>
        <w:pStyle w:val="Ttulo1"/>
      </w:pPr>
      <w:bookmarkStart w:id="21" w:name="__RefHeading__4319_478974897"/>
      <w:r>
        <w:t>FUENTES</w:t>
      </w:r>
      <w:bookmarkEnd w:id="21"/>
    </w:p>
    <w:p w14:paraId="31D3CE69" w14:textId="77777777" w:rsidR="0072244F" w:rsidRDefault="001D155A">
      <w:pPr>
        <w:pStyle w:val="Textbody"/>
      </w:pPr>
      <w:r>
        <w:t xml:space="preserve">Incluir las páginas web, </w:t>
      </w:r>
      <w:proofErr w:type="spellStart"/>
      <w:proofErr w:type="gramStart"/>
      <w:r>
        <w:t>biografía,,,</w:t>
      </w:r>
      <w:proofErr w:type="gramEnd"/>
      <w:r>
        <w:t>consultadas</w:t>
      </w:r>
      <w:proofErr w:type="spellEnd"/>
      <w:r>
        <w:t>.</w:t>
      </w:r>
    </w:p>
    <w:p w14:paraId="25A26D7C" w14:textId="77777777" w:rsidR="0072244F" w:rsidRDefault="0072244F">
      <w:pPr>
        <w:pStyle w:val="Textbody"/>
      </w:pPr>
    </w:p>
    <w:p w14:paraId="634EF1A1" w14:textId="77777777" w:rsidR="0072244F" w:rsidRDefault="0072244F">
      <w:pPr>
        <w:pStyle w:val="Ttulo1"/>
        <w:numPr>
          <w:ilvl w:val="0"/>
          <w:numId w:val="0"/>
        </w:numPr>
      </w:pPr>
    </w:p>
    <w:p w14:paraId="6698A78B" w14:textId="77777777" w:rsidR="0072244F" w:rsidRDefault="001D155A">
      <w:pPr>
        <w:pStyle w:val="Ttulo1"/>
      </w:pPr>
      <w:bookmarkStart w:id="22" w:name="__RefHeading__4321_478974897"/>
      <w:r>
        <w:t>ANEXOS</w:t>
      </w:r>
      <w:bookmarkEnd w:id="22"/>
    </w:p>
    <w:p w14:paraId="09607B95" w14:textId="77777777" w:rsidR="0072244F" w:rsidRDefault="001D155A">
      <w:pPr>
        <w:pStyle w:val="Textbody"/>
      </w:pPr>
      <w:r>
        <w:t>Cualquier añadido se incluirá en este apartado.</w:t>
      </w:r>
    </w:p>
    <w:p w14:paraId="5571AED0" w14:textId="77777777" w:rsidR="0072244F" w:rsidRDefault="001D155A">
      <w:pPr>
        <w:pStyle w:val="Textbody"/>
      </w:pPr>
      <w:r>
        <w:t xml:space="preserve">Por ejemplo, a </w:t>
      </w:r>
      <w:proofErr w:type="gramStart"/>
      <w:r>
        <w:t>continuación</w:t>
      </w:r>
      <w:proofErr w:type="gramEnd"/>
      <w:r>
        <w:t xml:space="preserve"> se incluyen unas pautas a tener en cuenta a la hora de elaborar la documentación del proyecto.</w:t>
      </w:r>
    </w:p>
    <w:p w14:paraId="054C376F" w14:textId="77777777" w:rsidR="0072244F" w:rsidRDefault="0072244F">
      <w:pPr>
        <w:pStyle w:val="Textbody"/>
      </w:pPr>
    </w:p>
    <w:p w14:paraId="57F756F1" w14:textId="77777777" w:rsidR="0072244F" w:rsidRDefault="0072244F">
      <w:pPr>
        <w:pStyle w:val="Ttulo2"/>
        <w:numPr>
          <w:ilvl w:val="0"/>
          <w:numId w:val="0"/>
        </w:numPr>
      </w:pPr>
    </w:p>
    <w:p w14:paraId="46CF4F8A" w14:textId="77777777" w:rsidR="0072244F" w:rsidRDefault="001D155A">
      <w:pPr>
        <w:pStyle w:val="Ttulo2"/>
      </w:pPr>
      <w:bookmarkStart w:id="23" w:name="__RefHeading__7110_478974897"/>
      <w:r>
        <w:t>Guía de estilo</w:t>
      </w:r>
      <w:bookmarkEnd w:id="23"/>
    </w:p>
    <w:p w14:paraId="1A2B41DE" w14:textId="77777777" w:rsidR="0072244F" w:rsidRDefault="001D155A">
      <w:pPr>
        <w:pStyle w:val="Textbody"/>
      </w:pPr>
      <w:r>
        <w:t>Obviamente, este anexo deberá ser eliminado del documento final a entregar.</w:t>
      </w:r>
    </w:p>
    <w:p w14:paraId="088AA83C" w14:textId="77777777" w:rsidR="0072244F" w:rsidRDefault="001D155A">
      <w:pPr>
        <w:pStyle w:val="Textbody"/>
        <w:numPr>
          <w:ilvl w:val="0"/>
          <w:numId w:val="30"/>
        </w:numPr>
      </w:pPr>
      <w:r>
        <w:rPr>
          <w:b/>
          <w:bCs/>
        </w:rPr>
        <w:t>Título del proyecto</w:t>
      </w:r>
    </w:p>
    <w:p w14:paraId="4A64BD52" w14:textId="77777777" w:rsidR="0072244F" w:rsidRDefault="001D155A">
      <w:pPr>
        <w:pStyle w:val="Textbody"/>
      </w:pPr>
      <w:r>
        <w:rPr>
          <w:rFonts w:eastAsia="Arial, Arial"/>
          <w:shd w:val="clear" w:color="auto" w:fill="FFFFFF"/>
        </w:rPr>
        <w:t>Elegir un nombre llamativo y relacionado con la temática que va a tratar.</w:t>
      </w:r>
    </w:p>
    <w:p w14:paraId="15BFBD1F" w14:textId="77777777" w:rsidR="0072244F" w:rsidRDefault="001D155A">
      <w:pPr>
        <w:pStyle w:val="Textbody"/>
        <w:numPr>
          <w:ilvl w:val="0"/>
          <w:numId w:val="29"/>
        </w:numPr>
      </w:pPr>
      <w:r>
        <w:rPr>
          <w:b/>
          <w:bCs/>
        </w:rPr>
        <w:t>Figuras y tablas</w:t>
      </w:r>
    </w:p>
    <w:p w14:paraId="77C708ED" w14:textId="77777777" w:rsidR="0072244F" w:rsidRDefault="001D155A">
      <w:pPr>
        <w:pStyle w:val="Textbody"/>
      </w:pPr>
      <w:r>
        <w:t xml:space="preserve">Cualquier figura, tabla... incluida en el documento deberá tener un título a pie de </w:t>
      </w:r>
      <w:proofErr w:type="gramStart"/>
      <w:r>
        <w:t>página..</w:t>
      </w:r>
      <w:proofErr w:type="gramEnd"/>
    </w:p>
    <w:p w14:paraId="29AE74EB" w14:textId="77777777" w:rsidR="0072244F" w:rsidRDefault="001D155A">
      <w:pPr>
        <w:pStyle w:val="Textbody"/>
      </w:pPr>
      <w:r>
        <w:t>Incluir tablas, gráfico, mapas conceptuales...que ayuden a leer y comprender el documento.</w:t>
      </w:r>
    </w:p>
    <w:p w14:paraId="24C828ED" w14:textId="77777777" w:rsidR="0072244F" w:rsidRDefault="001D155A">
      <w:pPr>
        <w:pStyle w:val="Textbody"/>
        <w:numPr>
          <w:ilvl w:val="0"/>
          <w:numId w:val="29"/>
        </w:numPr>
      </w:pPr>
      <w:r>
        <w:rPr>
          <w:b/>
          <w:bCs/>
        </w:rPr>
        <w:t>Índices</w:t>
      </w:r>
    </w:p>
    <w:p w14:paraId="2DD6BF80" w14:textId="77777777" w:rsidR="0072244F" w:rsidRDefault="001D155A">
      <w:pPr>
        <w:pStyle w:val="Textbody"/>
      </w:pPr>
      <w:r>
        <w:t>Además del índice de contenidos, ya incluido en la plantilla, se añadirá a continuación el índice de figuras, si fuera necesario.</w:t>
      </w:r>
    </w:p>
    <w:p w14:paraId="227D5C35" w14:textId="77777777" w:rsidR="0072244F" w:rsidRDefault="001D155A">
      <w:pPr>
        <w:pStyle w:val="Textbody"/>
        <w:numPr>
          <w:ilvl w:val="0"/>
          <w:numId w:val="29"/>
        </w:numPr>
      </w:pPr>
      <w:r>
        <w:rPr>
          <w:b/>
          <w:bCs/>
        </w:rPr>
        <w:t>Redacción</w:t>
      </w:r>
    </w:p>
    <w:p w14:paraId="3E471467" w14:textId="77777777" w:rsidR="0072244F" w:rsidRDefault="001D155A">
      <w:pPr>
        <w:pStyle w:val="Textbody"/>
      </w:pPr>
      <w:r>
        <w:t>Se evitarán las mayúsculas, salvo en los títulos y poco más.</w:t>
      </w:r>
    </w:p>
    <w:p w14:paraId="47E68145" w14:textId="77777777" w:rsidR="0072244F" w:rsidRDefault="001D155A">
      <w:pPr>
        <w:pStyle w:val="Textbody"/>
      </w:pPr>
      <w:r>
        <w:lastRenderedPageBreak/>
        <w:t xml:space="preserve">No se emplearán formas personales (instalamos, seleccionamos...) en su lugar se utilizarán formas impersonales </w:t>
      </w:r>
      <w:proofErr w:type="gramStart"/>
      <w:r>
        <w:t>( instalar</w:t>
      </w:r>
      <w:proofErr w:type="gramEnd"/>
      <w:r>
        <w:t>, se instalará, seleccionar, se selecciona,...).</w:t>
      </w:r>
    </w:p>
    <w:p w14:paraId="70FA0356" w14:textId="77777777" w:rsidR="0072244F" w:rsidRDefault="001D155A">
      <w:pPr>
        <w:pStyle w:val="Textbody"/>
      </w:pPr>
      <w:r>
        <w:t>Se evitará la voz pasiva (casi siempre traducción literal del inglés). En vez de: es desarrollado para cumplir... mejor: se desarrolla para cumplir...</w:t>
      </w:r>
    </w:p>
    <w:p w14:paraId="425F0130" w14:textId="77777777" w:rsidR="0072244F" w:rsidRDefault="001D155A">
      <w:pPr>
        <w:pStyle w:val="Textbody"/>
      </w:pPr>
      <w:r>
        <w:t>Se evitarán los párrafos largos.</w:t>
      </w:r>
    </w:p>
    <w:p w14:paraId="51BD6D85" w14:textId="77777777" w:rsidR="0072244F" w:rsidRDefault="001D155A">
      <w:pPr>
        <w:pStyle w:val="Textbody"/>
      </w:pPr>
      <w:r>
        <w:t>Se utilizarán las viñetas para facilitar la lectura del documento.</w:t>
      </w:r>
    </w:p>
    <w:p w14:paraId="6B1F7469" w14:textId="77777777" w:rsidR="0072244F" w:rsidRDefault="001D155A">
      <w:pPr>
        <w:pStyle w:val="Textbody"/>
        <w:numPr>
          <w:ilvl w:val="0"/>
          <w:numId w:val="29"/>
        </w:numPr>
      </w:pPr>
      <w:r>
        <w:rPr>
          <w:b/>
          <w:bCs/>
        </w:rPr>
        <w:t>Formato</w:t>
      </w:r>
    </w:p>
    <w:p w14:paraId="30C1CBF8" w14:textId="77777777" w:rsidR="0072244F" w:rsidRDefault="001D155A">
      <w:pPr>
        <w:pStyle w:val="Textbody"/>
      </w:pPr>
      <w:r>
        <w:t xml:space="preserve">El documento se generará en formato </w:t>
      </w:r>
      <w:proofErr w:type="spellStart"/>
      <w:r>
        <w:t>pdf</w:t>
      </w:r>
      <w:proofErr w:type="spellEnd"/>
      <w:r>
        <w:t>.</w:t>
      </w:r>
    </w:p>
    <w:p w14:paraId="15BAAB42" w14:textId="77777777" w:rsidR="0072244F" w:rsidRDefault="001D155A">
      <w:pPr>
        <w:pStyle w:val="Textbody"/>
        <w:numPr>
          <w:ilvl w:val="0"/>
          <w:numId w:val="29"/>
        </w:numPr>
      </w:pPr>
      <w:r>
        <w:rPr>
          <w:b/>
          <w:bCs/>
        </w:rPr>
        <w:t>Entrega</w:t>
      </w:r>
    </w:p>
    <w:p w14:paraId="3548C55D" w14:textId="77777777" w:rsidR="0072244F" w:rsidRDefault="001D155A">
      <w:pPr>
        <w:pStyle w:val="Textbody"/>
      </w:pPr>
      <w:r>
        <w:t xml:space="preserve">Todo el material del módulo Proyecto (documentos, ficheros fuentes, herramientas...) se entregará en formato electrónico, en </w:t>
      </w:r>
      <w:proofErr w:type="gramStart"/>
      <w:r>
        <w:t>una  carpeta</w:t>
      </w:r>
      <w:proofErr w:type="gramEnd"/>
      <w:r>
        <w:t xml:space="preserve"> comprimida:</w:t>
      </w:r>
    </w:p>
    <w:p w14:paraId="43C85814" w14:textId="77777777" w:rsidR="0072244F" w:rsidRDefault="001D155A">
      <w:pPr>
        <w:pStyle w:val="Textbody"/>
      </w:pPr>
      <w:r>
        <w:t xml:space="preserve"> </w:t>
      </w:r>
      <w:r>
        <w:tab/>
      </w:r>
      <w:r>
        <w:tab/>
      </w:r>
      <w:r>
        <w:tab/>
      </w:r>
      <w:r>
        <w:rPr>
          <w:color w:val="FF0000"/>
        </w:rPr>
        <w:t>CICLO-CURSO-TITULO DEL PROYECTO</w:t>
      </w:r>
    </w:p>
    <w:p w14:paraId="77E7C231" w14:textId="77777777" w:rsidR="0072244F" w:rsidRDefault="001D155A">
      <w:pPr>
        <w:pStyle w:val="Textbody"/>
      </w:pPr>
      <w:r>
        <w:t xml:space="preserve">                         </w:t>
      </w:r>
    </w:p>
    <w:sectPr w:rsidR="0072244F">
      <w:headerReference w:type="default" r:id="rId9"/>
      <w:footerReference w:type="default" r:id="rId10"/>
      <w:pgSz w:w="595.30pt" w:h="841.90pt"/>
      <w:pgMar w:top="49.55pt" w:right="35.35pt" w:bottom="49.55pt" w:left="70.90pt" w:header="35.40pt" w:footer="35.40pt" w:gutter="0pt"/>
      <w:cols w:space="36pt"/>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CDE9685" w14:textId="77777777" w:rsidR="00F953A1" w:rsidRDefault="00F953A1">
      <w:r>
        <w:separator/>
      </w:r>
    </w:p>
  </w:endnote>
  <w:endnote w:type="continuationSeparator" w:id="0">
    <w:p w14:paraId="4DCB5717" w14:textId="77777777" w:rsidR="00F953A1" w:rsidRDefault="00F953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OpenSymbol">
    <w:altName w:val="Calibri"/>
    <w:family w:val="auto"/>
    <w:pitch w:val="variable"/>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Arial, Arial">
    <w:altName w:val="Arial"/>
    <w:charset w:characterSet="iso-8859-1"/>
    <w:family w:val="swiss"/>
    <w:pitch w:val="default"/>
  </w:font>
  <w:font w:name="Tahoma">
    <w:panose1 w:val="020B0604030504040204"/>
    <w:charset w:characterSet="iso-8859-1"/>
    <w:family w:val="swiss"/>
    <w:pitch w:val="variable"/>
    <w:sig w:usb0="E1002EFF" w:usb1="C000605B" w:usb2="00000029" w:usb3="00000000" w:csb0="000101FF"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2FF" w:usb1="400004FF" w:usb2="00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Arial Unicode MS">
    <w:altName w:val="Arial"/>
    <w:panose1 w:val="020B0604020202020204"/>
    <w:family w:val="swiss"/>
    <w:pitch w:val="variable"/>
  </w:font>
  <w:font w:name="Calibri Light">
    <w:panose1 w:val="020F0302020204030204"/>
    <w:charset w:characterSet="iso-8859-1"/>
    <w:family w:val="swiss"/>
    <w:pitch w:val="variable"/>
    <w:sig w:usb0="E4002EFF" w:usb1="C000247B" w:usb2="00000009" w:usb3="00000000" w:csb0="000001FF" w:csb1="00000000"/>
  </w:font>
  <w:font w:name="Verdana, sans-serif">
    <w:altName w:val="Verdana"/>
    <w:charset w:characterSet="iso-8859-1"/>
    <w:family w:val="auto"/>
    <w:pitch w:val="default"/>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489.05pt" w:type="dxa"/>
      <w:tblLayout w:type="fixed"/>
      <w:tblCellMar>
        <w:start w:w="0.50pt" w:type="dxa"/>
        <w:end w:w="0.50pt" w:type="dxa"/>
      </w:tblCellMar>
      <w:tblLook w:firstRow="0" w:lastRow="0" w:firstColumn="0" w:lastColumn="0" w:noHBand="0" w:noVBand="0"/>
    </w:tblPr>
    <w:tblGrid>
      <w:gridCol w:w="3261"/>
      <w:gridCol w:w="3260"/>
      <w:gridCol w:w="3260"/>
    </w:tblGrid>
    <w:tr w:rsidR="001A2D04" w14:paraId="04D2C5DB" w14:textId="77777777">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3F67F91D" w14:textId="77777777" w:rsidR="001A2D04" w:rsidRDefault="001D155A">
          <w:pPr>
            <w:pStyle w:val="Piedepgina"/>
          </w:pPr>
          <w:r>
            <w:t>I.E.S. Juan de la Cierva</w:t>
          </w:r>
        </w:p>
      </w:tc>
      <w:tc>
        <w:tcPr>
          <w:tcW w:w="163pt" w:type="dxa"/>
          <w:tcBorders>
            <w:top w:val="single" w:sz="2" w:space="0" w:color="000000"/>
            <w:start w:val="single" w:sz="2" w:space="0" w:color="000000"/>
            <w:bottom w:val="single" w:sz="2" w:space="0" w:color="000000"/>
          </w:tcBorders>
          <w:tcMar>
            <w:top w:w="2.75pt" w:type="dxa"/>
            <w:start w:w="2.75pt" w:type="dxa"/>
            <w:bottom w:w="2.75pt" w:type="dxa"/>
            <w:end w:w="2.75pt" w:type="dxa"/>
          </w:tcMar>
        </w:tcPr>
        <w:p w14:paraId="12CC9685" w14:textId="25BF4EB2" w:rsidR="001A2D04" w:rsidRDefault="001D155A">
          <w:pPr>
            <w:pStyle w:val="Piedepgina"/>
            <w:jc w:val="center"/>
          </w:pPr>
          <w:r>
            <w:t>Curso</w:t>
          </w:r>
          <w:r w:rsidRPr="00EA1605">
            <w:t xml:space="preserve">: </w:t>
          </w:r>
          <w:r w:rsidR="00EA1605" w:rsidRPr="00EA1605">
            <w:t>2021/2022</w:t>
          </w:r>
        </w:p>
      </w:tc>
      <w:tc>
        <w:tcPr>
          <w:tcW w:w="163pt" w:type="dxa"/>
          <w:tcBorders>
            <w:top w:val="single" w:sz="2" w:space="0" w:color="000000"/>
            <w:start w:val="single" w:sz="2" w:space="0" w:color="000000"/>
            <w:bottom w:val="single" w:sz="2" w:space="0" w:color="000000"/>
            <w:end w:val="single" w:sz="2" w:space="0" w:color="000000"/>
          </w:tcBorders>
          <w:tcMar>
            <w:top w:w="2.75pt" w:type="dxa"/>
            <w:start w:w="2.75pt" w:type="dxa"/>
            <w:bottom w:w="2.75pt" w:type="dxa"/>
            <w:end w:w="2.75pt" w:type="dxa"/>
          </w:tcMar>
        </w:tcPr>
        <w:p w14:paraId="4DB71CA5" w14:textId="19E79159" w:rsidR="001A2D04" w:rsidRDefault="001D155A">
          <w:pPr>
            <w:pStyle w:val="Piedepgina"/>
            <w:jc w:val="end"/>
          </w:pPr>
          <w:r>
            <w:t xml:space="preserve">Página </w:t>
          </w:r>
          <w:r>
            <w:fldChar w:fldCharType="begin"/>
          </w:r>
          <w:r>
            <w:instrText xml:space="preserve"> PAGE </w:instrText>
          </w:r>
          <w:r>
            <w:fldChar w:fldCharType="separate"/>
          </w:r>
          <w:r w:rsidR="00266658">
            <w:rPr>
              <w:noProof/>
            </w:rPr>
            <w:t>14</w:t>
          </w:r>
          <w:r>
            <w:fldChar w:fldCharType="end"/>
          </w:r>
          <w:r>
            <w:t xml:space="preserve"> de </w:t>
          </w:r>
          <w:r w:rsidR="00F953A1">
            <w:fldChar w:fldCharType="begin"/>
          </w:r>
          <w:r w:rsidR="00F953A1">
            <w:instrText xml:space="preserve"> NUMPAGES </w:instrText>
          </w:r>
          <w:r w:rsidR="00F953A1">
            <w:fldChar w:fldCharType="separate"/>
          </w:r>
          <w:r w:rsidR="00266658">
            <w:rPr>
              <w:noProof/>
            </w:rPr>
            <w:t>14</w:t>
          </w:r>
          <w:r w:rsidR="00F953A1">
            <w:fldChar w:fldCharType="end"/>
          </w:r>
        </w:p>
      </w:tc>
    </w:tr>
  </w:tbl>
  <w:p w14:paraId="24FD02DB" w14:textId="77777777" w:rsidR="001A2D04" w:rsidRDefault="00F953A1">
    <w:pPr>
      <w:pStyle w:val="Piedepgina"/>
      <w:tabs>
        <w:tab w:val="clear" w:pos="212.60pt"/>
        <w:tab w:val="clear" w:pos="425.20pt"/>
        <w:tab w:val="end" w:pos="470.50pt"/>
      </w:tabs>
      <w:ind w:start="2.50pt" w:end="18pt"/>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0920BF42" w14:textId="77777777" w:rsidR="00F953A1" w:rsidRDefault="00F953A1">
      <w:r>
        <w:rPr>
          <w:color w:val="000000"/>
        </w:rPr>
        <w:ptab w:relativeTo="margin" w:alignment="center" w:leader="none"/>
      </w:r>
    </w:p>
  </w:footnote>
  <w:footnote w:type="continuationSeparator" w:id="0">
    <w:p w14:paraId="240EB5FB" w14:textId="77777777" w:rsidR="00F953A1" w:rsidRDefault="00F953A1">
      <w:r>
        <w:continuationSeparator/>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489.05pt" w:type="dxa"/>
      <w:tblLayout w:type="fixed"/>
      <w:tblCellMar>
        <w:start w:w="0.50pt" w:type="dxa"/>
        <w:end w:w="0.50pt" w:type="dxa"/>
      </w:tblCellMar>
      <w:tblLook w:firstRow="0" w:lastRow="0" w:firstColumn="0" w:lastColumn="0" w:noHBand="0" w:noVBand="0"/>
    </w:tblPr>
    <w:tblGrid>
      <w:gridCol w:w="4890"/>
      <w:gridCol w:w="4891"/>
    </w:tblGrid>
    <w:tr w:rsidR="00EA1605" w:rsidRPr="00EA1605" w14:paraId="3BFA4D2E" w14:textId="77777777">
      <w:tc>
        <w:tcPr>
          <w:tcW w:w="244.50pt" w:type="dxa"/>
          <w:tcMar>
            <w:top w:w="2.75pt" w:type="dxa"/>
            <w:start w:w="2.75pt" w:type="dxa"/>
            <w:bottom w:w="2.75pt" w:type="dxa"/>
            <w:end w:w="2.75pt" w:type="dxa"/>
          </w:tcMar>
        </w:tcPr>
        <w:p w14:paraId="2DE0B6FD" w14:textId="73D57EC5" w:rsidR="00EA1605" w:rsidRPr="00EA1605" w:rsidRDefault="00EA1605">
          <w:pPr>
            <w:tabs>
              <w:tab w:val="end" w:pos="450pt"/>
            </w:tabs>
          </w:pPr>
          <w:proofErr w:type="spellStart"/>
          <w:r>
            <w:t>NoteApp</w:t>
          </w:r>
          <w:proofErr w:type="spellEnd"/>
        </w:p>
      </w:tc>
      <w:tc>
        <w:tcPr>
          <w:tcW w:w="244.55pt" w:type="dxa"/>
          <w:tcMar>
            <w:top w:w="2.75pt" w:type="dxa"/>
            <w:start w:w="2.75pt" w:type="dxa"/>
            <w:bottom w:w="2.75pt" w:type="dxa"/>
            <w:end w:w="2.75pt" w:type="dxa"/>
          </w:tcMar>
        </w:tcPr>
        <w:p w14:paraId="20D8E5F3" w14:textId="53A0E4A6" w:rsidR="001A2D04" w:rsidRPr="00EA1605" w:rsidRDefault="001D155A">
          <w:pPr>
            <w:tabs>
              <w:tab w:val="end" w:pos="450pt"/>
            </w:tabs>
            <w:jc w:val="end"/>
            <w:rPr>
              <w:rFonts w:ascii="Arial" w:hAnsi="Arial" w:cs="Arial"/>
              <w:b/>
              <w:bCs/>
              <w:sz w:val="20"/>
              <w:szCs w:val="20"/>
            </w:rPr>
          </w:pPr>
          <w:r w:rsidRPr="00EA1605">
            <w:t>DAM</w:t>
          </w:r>
        </w:p>
      </w:tc>
    </w:tr>
  </w:tbl>
  <w:p w14:paraId="0C6FB681" w14:textId="77777777" w:rsidR="001A2D04" w:rsidRDefault="00F953A1">
    <w:pPr>
      <w:pStyle w:val="Standard"/>
    </w:pP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D675FB7"/>
    <w:multiLevelType w:val="multilevel"/>
    <w:tmpl w:val="558647D4"/>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 w15:restartNumberingAfterBreak="0">
    <w:nsid w:val="0DA813DE"/>
    <w:multiLevelType w:val="multilevel"/>
    <w:tmpl w:val="E2B24A0E"/>
    <w:styleLink w:val="RTFNum2"/>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 w15:restartNumberingAfterBreak="0">
    <w:nsid w:val="0E28341E"/>
    <w:multiLevelType w:val="multilevel"/>
    <w:tmpl w:val="49A2270E"/>
    <w:styleLink w:val="Lista4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3" w15:restartNumberingAfterBreak="0">
    <w:nsid w:val="0F5A1870"/>
    <w:multiLevelType w:val="multilevel"/>
    <w:tmpl w:val="6C1E42B4"/>
    <w:styleLink w:val="RTFNum6"/>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4" w15:restartNumberingAfterBreak="0">
    <w:nsid w:val="1409616A"/>
    <w:multiLevelType w:val="multilevel"/>
    <w:tmpl w:val="C0B8F784"/>
    <w:styleLink w:val="Lista3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5" w15:restartNumberingAfterBreak="0">
    <w:nsid w:val="18D26898"/>
    <w:multiLevelType w:val="multilevel"/>
    <w:tmpl w:val="BF0E2DE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6" w15:restartNumberingAfterBreak="0">
    <w:nsid w:val="18D37CEC"/>
    <w:multiLevelType w:val="multilevel"/>
    <w:tmpl w:val="68FE5D98"/>
    <w:styleLink w:val="Lista2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abstractNum w:abstractNumId="7" w15:restartNumberingAfterBreak="0">
    <w:nsid w:val="1AEC7A26"/>
    <w:multiLevelType w:val="multilevel"/>
    <w:tmpl w:val="BD4A61A2"/>
    <w:styleLink w:val="RTFNum5"/>
    <w:lvl w:ilvl="0">
      <w:numFmt w:val="bullet"/>
      <w:lvlText w:val="•"/>
      <w:lvlJc w:val="start"/>
      <w:rPr>
        <w:rFonts w:ascii="OpenSymbol" w:eastAsia="OpenSymbol" w:hAnsi="OpenSymbol" w:cs="OpenSymbol"/>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8" w15:restartNumberingAfterBreak="0">
    <w:nsid w:val="1CEA0112"/>
    <w:multiLevelType w:val="multilevel"/>
    <w:tmpl w:val="5838D152"/>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9" w15:restartNumberingAfterBreak="0">
    <w:nsid w:val="2845180C"/>
    <w:multiLevelType w:val="multilevel"/>
    <w:tmpl w:val="7282419C"/>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0" w15:restartNumberingAfterBreak="0">
    <w:nsid w:val="370446FA"/>
    <w:multiLevelType w:val="multilevel"/>
    <w:tmpl w:val="4E5CA904"/>
    <w:styleLink w:val="RTFNum8"/>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11" w15:restartNumberingAfterBreak="0">
    <w:nsid w:val="39FD63DC"/>
    <w:multiLevelType w:val="multilevel"/>
    <w:tmpl w:val="64187226"/>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12" w15:restartNumberingAfterBreak="0">
    <w:nsid w:val="3F4C1307"/>
    <w:multiLevelType w:val="multilevel"/>
    <w:tmpl w:val="65A87BFC"/>
    <w:styleLink w:val="Outline"/>
    <w:lvl w:ilvl="0">
      <w:start w:val="1"/>
      <w:numFmt w:val="decimal"/>
      <w:pStyle w:val="Ttulo1"/>
      <w:lvlText w:val=" %1 "/>
      <w:lvlJc w:val="start"/>
    </w:lvl>
    <w:lvl w:ilvl="1">
      <w:start w:val="1"/>
      <w:numFmt w:val="decimal"/>
      <w:pStyle w:val="Ttulo2"/>
      <w:lvlText w:val=" %1.%2 "/>
      <w:lvlJc w:val="start"/>
    </w:lvl>
    <w:lvl w:ilvl="2">
      <w:start w:val="1"/>
      <w:numFmt w:val="decimal"/>
      <w:pStyle w:val="Ttulo3"/>
      <w:lvlText w:val=" %1.%2.%3 "/>
      <w:lvlJc w:val="start"/>
    </w:lvl>
    <w:lvl w:ilvl="3">
      <w:start w:val="1"/>
      <w:numFmt w:val="decimal"/>
      <w:pStyle w:val="Ttulo4"/>
      <w:lvlText w:val=" %1.%2.%3.%4 "/>
      <w:lvlJc w:val="start"/>
    </w:lvl>
    <w:lvl w:ilvl="4">
      <w:start w:val="1"/>
      <w:numFmt w:val="decimal"/>
      <w:pStyle w:val="Ttulo5"/>
      <w:lvlText w:val=" %1.%2.%3.%4.%5 "/>
      <w:lvlJc w:val="start"/>
    </w:lvl>
    <w:lvl w:ilvl="5">
      <w:start w:val="1"/>
      <w:numFmt w:val="decimal"/>
      <w:pStyle w:val="Ttulo6"/>
      <w:lvlText w:val=" %1.%2.%3.%4.%5.%6 "/>
      <w:lvlJc w:val="start"/>
    </w:lvl>
    <w:lvl w:ilvl="6">
      <w:start w:val="1"/>
      <w:numFmt w:val="decimal"/>
      <w:pStyle w:val="Ttulo7"/>
      <w:lvlText w:val=" %1.%2.%3.%4.%5.%6.%7 "/>
      <w:lvlJc w:val="start"/>
    </w:lvl>
    <w:lvl w:ilvl="7">
      <w:start w:val="1"/>
      <w:numFmt w:val="decimal"/>
      <w:pStyle w:val="Ttulo8"/>
      <w:lvlText w:val=" %1.%2.%3.%4.%5.%6.%7.%8 "/>
      <w:lvlJc w:val="start"/>
    </w:lvl>
    <w:lvl w:ilvl="8">
      <w:start w:val="1"/>
      <w:numFmt w:val="decimal"/>
      <w:pStyle w:val="Ttulo9"/>
      <w:lvlText w:val=" %1.%2.%3.%4.%5.%6.%7.%8.%9 "/>
      <w:lvlJc w:val="start"/>
    </w:lvl>
  </w:abstractNum>
  <w:abstractNum w:abstractNumId="13" w15:restartNumberingAfterBreak="0">
    <w:nsid w:val="45B91980"/>
    <w:multiLevelType w:val="multilevel"/>
    <w:tmpl w:val="D3DA0616"/>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4" w15:restartNumberingAfterBreak="0">
    <w:nsid w:val="46AD0FFB"/>
    <w:multiLevelType w:val="multilevel"/>
    <w:tmpl w:val="78D2AF6E"/>
    <w:styleLink w:val="WW8Num11"/>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15" w15:restartNumberingAfterBreak="0">
    <w:nsid w:val="46E73F3C"/>
    <w:multiLevelType w:val="multilevel"/>
    <w:tmpl w:val="5F00E1D6"/>
    <w:styleLink w:val="RTFNum3"/>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16" w15:restartNumberingAfterBreak="0">
    <w:nsid w:val="49A20191"/>
    <w:multiLevelType w:val="multilevel"/>
    <w:tmpl w:val="7FDE0734"/>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7" w15:restartNumberingAfterBreak="0">
    <w:nsid w:val="50867093"/>
    <w:multiLevelType w:val="multilevel"/>
    <w:tmpl w:val="F112C67E"/>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18" w15:restartNumberingAfterBreak="0">
    <w:nsid w:val="50B27C40"/>
    <w:multiLevelType w:val="multilevel"/>
    <w:tmpl w:val="DCBE0B94"/>
    <w:styleLink w:val="RTFNum7"/>
    <w:lvl w:ilvl="0">
      <w:numFmt w:val="bullet"/>
      <w:lvlText w:val=""/>
      <w:lvlJc w:val="start"/>
      <w:rPr>
        <w:rFonts w:ascii="Symbol" w:eastAsia="Symbol" w:hAnsi="Symbol" w:cs="Symbol"/>
        <w:color w:val="auto"/>
      </w:rPr>
    </w:lvl>
    <w:lvl w:ilvl="1">
      <w:numFmt w:val="bullet"/>
      <w:lvlText w:val="o"/>
      <w:lvlJc w:val="start"/>
      <w:rPr>
        <w:rFonts w:ascii="Courier New" w:eastAsia="Courier New" w:hAnsi="Courier New" w:cs="Courier New"/>
      </w:rPr>
    </w:lvl>
    <w:lvl w:ilvl="2">
      <w:numFmt w:val="bullet"/>
      <w:lvlText w:val=""/>
      <w:lvlJc w:val="start"/>
      <w:rPr>
        <w:rFonts w:ascii="Wingdings" w:eastAsia="Wingdings" w:hAnsi="Wingdings" w:cs="Wingdings"/>
      </w:rPr>
    </w:lvl>
    <w:lvl w:ilvl="3">
      <w:numFmt w:val="bullet"/>
      <w:lvlText w:val=""/>
      <w:lvlJc w:val="start"/>
      <w:rPr>
        <w:rFonts w:ascii="Symbol" w:eastAsia="Symbol" w:hAnsi="Symbol" w:cs="Symbol"/>
      </w:rPr>
    </w:lvl>
    <w:lvl w:ilvl="4">
      <w:numFmt w:val="bullet"/>
      <w:lvlText w:val="o"/>
      <w:lvlJc w:val="start"/>
      <w:rPr>
        <w:rFonts w:ascii="Courier New" w:eastAsia="Courier New" w:hAnsi="Courier New" w:cs="Courier New"/>
      </w:rPr>
    </w:lvl>
    <w:lvl w:ilvl="5">
      <w:numFmt w:val="bullet"/>
      <w:lvlText w:val=""/>
      <w:lvlJc w:val="start"/>
      <w:rPr>
        <w:rFonts w:ascii="Wingdings" w:eastAsia="Wingdings" w:hAnsi="Wingdings" w:cs="Wingdings"/>
      </w:rPr>
    </w:lvl>
    <w:lvl w:ilvl="6">
      <w:numFmt w:val="bullet"/>
      <w:lvlText w:val=""/>
      <w:lvlJc w:val="start"/>
      <w:rPr>
        <w:rFonts w:ascii="Symbol" w:eastAsia="Symbol" w:hAnsi="Symbol" w:cs="Symbol"/>
      </w:rPr>
    </w:lvl>
    <w:lvl w:ilvl="7">
      <w:numFmt w:val="bullet"/>
      <w:lvlText w:val="o"/>
      <w:lvlJc w:val="start"/>
      <w:rPr>
        <w:rFonts w:ascii="Courier New" w:eastAsia="Courier New" w:hAnsi="Courier New" w:cs="Courier New"/>
      </w:rPr>
    </w:lvl>
    <w:lvl w:ilvl="8">
      <w:numFmt w:val="bullet"/>
      <w:lvlText w:val=""/>
      <w:lvlJc w:val="start"/>
      <w:rPr>
        <w:rFonts w:ascii="Wingdings" w:eastAsia="Wingdings" w:hAnsi="Wingdings" w:cs="Wingdings"/>
      </w:rPr>
    </w:lvl>
  </w:abstractNum>
  <w:abstractNum w:abstractNumId="19" w15:restartNumberingAfterBreak="0">
    <w:nsid w:val="52694D6A"/>
    <w:multiLevelType w:val="multilevel"/>
    <w:tmpl w:val="4E9C4ECA"/>
    <w:styleLink w:val="RTFNum4"/>
    <w:lvl w:ilvl="0">
      <w:start w:val="1"/>
      <w:numFmt w:val="decimal"/>
      <w:lvlText w:val="%1."/>
      <w:lvlJc w:val="start"/>
      <w:rPr>
        <w:rFonts w:cs="Times New Roman"/>
      </w:rPr>
    </w:lvl>
    <w:lvl w:ilvl="1">
      <w:start w:val="1"/>
      <w:numFmt w:val="lowerLetter"/>
      <w:lvlText w:val="%2."/>
      <w:lvlJc w:val="start"/>
      <w:rPr>
        <w:rFonts w:cs="Times New Roman"/>
      </w:rPr>
    </w:lvl>
    <w:lvl w:ilvl="2">
      <w:start w:val="1"/>
      <w:numFmt w:val="lowerRoman"/>
      <w:lvlText w:val="%3."/>
      <w:lvlJc w:val="end"/>
      <w:rPr>
        <w:rFonts w:cs="Times New Roman"/>
      </w:rPr>
    </w:lvl>
    <w:lvl w:ilvl="3">
      <w:start w:val="1"/>
      <w:numFmt w:val="decimal"/>
      <w:lvlText w:val="%4."/>
      <w:lvlJc w:val="start"/>
      <w:rPr>
        <w:rFonts w:cs="Times New Roman"/>
      </w:rPr>
    </w:lvl>
    <w:lvl w:ilvl="4">
      <w:start w:val="1"/>
      <w:numFmt w:val="lowerLetter"/>
      <w:lvlText w:val="%5."/>
      <w:lvlJc w:val="start"/>
      <w:rPr>
        <w:rFonts w:cs="Times New Roman"/>
      </w:rPr>
    </w:lvl>
    <w:lvl w:ilvl="5">
      <w:start w:val="1"/>
      <w:numFmt w:val="lowerRoman"/>
      <w:lvlText w:val="%6."/>
      <w:lvlJc w:val="end"/>
      <w:rPr>
        <w:rFonts w:cs="Times New Roman"/>
      </w:rPr>
    </w:lvl>
    <w:lvl w:ilvl="6">
      <w:start w:val="1"/>
      <w:numFmt w:val="decimal"/>
      <w:lvlText w:val="%7."/>
      <w:lvlJc w:val="start"/>
      <w:rPr>
        <w:rFonts w:cs="Times New Roman"/>
      </w:rPr>
    </w:lvl>
    <w:lvl w:ilvl="7">
      <w:start w:val="1"/>
      <w:numFmt w:val="lowerLetter"/>
      <w:lvlText w:val="%8."/>
      <w:lvlJc w:val="start"/>
      <w:rPr>
        <w:rFonts w:cs="Times New Roman"/>
      </w:rPr>
    </w:lvl>
    <w:lvl w:ilvl="8">
      <w:start w:val="1"/>
      <w:numFmt w:val="lowerRoman"/>
      <w:lvlText w:val="%9."/>
      <w:lvlJc w:val="end"/>
      <w:rPr>
        <w:rFonts w:cs="Times New Roman"/>
      </w:rPr>
    </w:lvl>
  </w:abstractNum>
  <w:abstractNum w:abstractNumId="20" w15:restartNumberingAfterBreak="0">
    <w:nsid w:val="59526D2E"/>
    <w:multiLevelType w:val="multilevel"/>
    <w:tmpl w:val="A976BF98"/>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1" w15:restartNumberingAfterBreak="0">
    <w:nsid w:val="62B80033"/>
    <w:multiLevelType w:val="multilevel"/>
    <w:tmpl w:val="C42A06FC"/>
    <w:styleLink w:val="WW8Num14"/>
    <w:lvl w:ilvl="0">
      <w:numFmt w:val="bullet"/>
      <w:lvlText w:val=""/>
      <w:lvlJc w:val="start"/>
      <w:rPr>
        <w:rFonts w:ascii="Wingdings" w:hAnsi="Wingdings"/>
        <w:sz w:val="24"/>
      </w:rPr>
    </w:lvl>
    <w:lvl w:ilvl="1">
      <w:numFmt w:val="bullet"/>
      <w:lvlText w:val="o"/>
      <w:lvlJc w:val="start"/>
      <w:rPr>
        <w:rFonts w:ascii="Courier New" w:hAnsi="Courier New" w:cs="Courier New"/>
      </w:rPr>
    </w:lvl>
    <w:lvl w:ilvl="2">
      <w:numFmt w:val="bullet"/>
      <w:lvlText w:val=""/>
      <w:lvlJc w:val="start"/>
      <w:rPr>
        <w:rFonts w:ascii="Wingdings" w:hAnsi="Wingdings"/>
      </w:rPr>
    </w:lvl>
    <w:lvl w:ilvl="3">
      <w:numFmt w:val="bullet"/>
      <w:lvlText w:val=""/>
      <w:lvlJc w:val="start"/>
      <w:rPr>
        <w:rFonts w:ascii="Symbol" w:hAnsi="Symbol"/>
      </w:rPr>
    </w:lvl>
    <w:lvl w:ilvl="4">
      <w:numFmt w:val="bullet"/>
      <w:lvlText w:val="o"/>
      <w:lvlJc w:val="start"/>
      <w:rPr>
        <w:rFonts w:ascii="Courier New" w:hAnsi="Courier New" w:cs="Courier New"/>
      </w:rPr>
    </w:lvl>
    <w:lvl w:ilvl="5">
      <w:numFmt w:val="bullet"/>
      <w:lvlText w:val=""/>
      <w:lvlJc w:val="start"/>
      <w:rPr>
        <w:rFonts w:ascii="Wingdings" w:hAnsi="Wingdings"/>
      </w:rPr>
    </w:lvl>
    <w:lvl w:ilvl="6">
      <w:numFmt w:val="bullet"/>
      <w:lvlText w:val=""/>
      <w:lvlJc w:val="start"/>
      <w:rPr>
        <w:rFonts w:ascii="Symbol" w:hAnsi="Symbol"/>
      </w:rPr>
    </w:lvl>
    <w:lvl w:ilvl="7">
      <w:numFmt w:val="bullet"/>
      <w:lvlText w:val="o"/>
      <w:lvlJc w:val="start"/>
      <w:rPr>
        <w:rFonts w:ascii="Courier New" w:hAnsi="Courier New" w:cs="Courier New"/>
      </w:rPr>
    </w:lvl>
    <w:lvl w:ilvl="8">
      <w:numFmt w:val="bullet"/>
      <w:lvlText w:val=""/>
      <w:lvlJc w:val="start"/>
      <w:rPr>
        <w:rFonts w:ascii="Wingdings" w:hAnsi="Wingdings"/>
      </w:rPr>
    </w:lvl>
  </w:abstractNum>
  <w:abstractNum w:abstractNumId="22" w15:restartNumberingAfterBreak="0">
    <w:nsid w:val="69A36BDC"/>
    <w:multiLevelType w:val="multilevel"/>
    <w:tmpl w:val="6D92F68E"/>
    <w:lvl w:ilvl="0">
      <w:start w:val="1"/>
      <w:numFmt w:val="decimal"/>
      <w:lvlText w:val="%1."/>
      <w:lvlJc w:val="start"/>
    </w:lvl>
    <w:lvl w:ilvl="1">
      <w:start w:val="1"/>
      <w:numFmt w:val="decimal"/>
      <w:lvlText w:val="%2."/>
      <w:lvlJc w:val="start"/>
    </w:lvl>
    <w:lvl w:ilvl="2">
      <w:start w:val="1"/>
      <w:numFmt w:val="decimal"/>
      <w:lvlText w:val="%3."/>
      <w:lvlJc w:val="start"/>
    </w:lvl>
    <w:lvl w:ilvl="3">
      <w:start w:val="1"/>
      <w:numFmt w:val="decimal"/>
      <w:lvlText w:val="%4."/>
      <w:lvlJc w:val="start"/>
    </w:lvl>
    <w:lvl w:ilvl="4">
      <w:start w:val="1"/>
      <w:numFmt w:val="decimal"/>
      <w:lvlText w:val="%5."/>
      <w:lvlJc w:val="start"/>
    </w:lvl>
    <w:lvl w:ilvl="5">
      <w:start w:val="1"/>
      <w:numFmt w:val="decimal"/>
      <w:lvlText w:val="%6."/>
      <w:lvlJc w:val="start"/>
    </w:lvl>
    <w:lvl w:ilvl="6">
      <w:start w:val="1"/>
      <w:numFmt w:val="decimal"/>
      <w:lvlText w:val="%7."/>
      <w:lvlJc w:val="start"/>
    </w:lvl>
    <w:lvl w:ilvl="7">
      <w:start w:val="1"/>
      <w:numFmt w:val="decimal"/>
      <w:lvlText w:val="%8."/>
      <w:lvlJc w:val="start"/>
    </w:lvl>
    <w:lvl w:ilvl="8">
      <w:start w:val="1"/>
      <w:numFmt w:val="decimal"/>
      <w:lvlText w:val="%9."/>
      <w:lvlJc w:val="start"/>
    </w:lvl>
  </w:abstractNum>
  <w:abstractNum w:abstractNumId="23" w15:restartNumberingAfterBreak="0">
    <w:nsid w:val="7CB73ACC"/>
    <w:multiLevelType w:val="multilevel"/>
    <w:tmpl w:val="D61214AA"/>
    <w:lvl w:ilvl="0">
      <w:numFmt w:val="bullet"/>
      <w:lvlText w:val="•"/>
      <w:lvlJc w:val="start"/>
      <w:rPr>
        <w:rFonts w:ascii="OpenSymbol" w:eastAsia="OpenSymbol" w:hAnsi="OpenSymbol" w:cs="OpenSymbol"/>
      </w:rPr>
    </w:lvl>
    <w:lvl w:ilvl="1">
      <w:numFmt w:val="bullet"/>
      <w:lvlText w:val="◦"/>
      <w:lvlJc w:val="start"/>
      <w:rPr>
        <w:rFonts w:ascii="OpenSymbol" w:eastAsia="OpenSymbol" w:hAnsi="OpenSymbol" w:cs="OpenSymbol"/>
      </w:rPr>
    </w:lvl>
    <w:lvl w:ilvl="2">
      <w:numFmt w:val="bullet"/>
      <w:lvlText w:val="▪"/>
      <w:lvlJc w:val="start"/>
      <w:rPr>
        <w:rFonts w:ascii="OpenSymbol" w:eastAsia="OpenSymbol" w:hAnsi="OpenSymbol" w:cs="OpenSymbol"/>
      </w:rPr>
    </w:lvl>
    <w:lvl w:ilvl="3">
      <w:numFmt w:val="bullet"/>
      <w:lvlText w:val="•"/>
      <w:lvlJc w:val="start"/>
      <w:rPr>
        <w:rFonts w:ascii="OpenSymbol" w:eastAsia="OpenSymbol" w:hAnsi="OpenSymbol" w:cs="OpenSymbol"/>
      </w:rPr>
    </w:lvl>
    <w:lvl w:ilvl="4">
      <w:numFmt w:val="bullet"/>
      <w:lvlText w:val="◦"/>
      <w:lvlJc w:val="start"/>
      <w:rPr>
        <w:rFonts w:ascii="OpenSymbol" w:eastAsia="OpenSymbol" w:hAnsi="OpenSymbol" w:cs="OpenSymbol"/>
      </w:rPr>
    </w:lvl>
    <w:lvl w:ilvl="5">
      <w:numFmt w:val="bullet"/>
      <w:lvlText w:val="▪"/>
      <w:lvlJc w:val="start"/>
      <w:rPr>
        <w:rFonts w:ascii="OpenSymbol" w:eastAsia="OpenSymbol" w:hAnsi="OpenSymbol" w:cs="OpenSymbol"/>
      </w:rPr>
    </w:lvl>
    <w:lvl w:ilvl="6">
      <w:numFmt w:val="bullet"/>
      <w:lvlText w:val="•"/>
      <w:lvlJc w:val="start"/>
      <w:rPr>
        <w:rFonts w:ascii="OpenSymbol" w:eastAsia="OpenSymbol" w:hAnsi="OpenSymbol" w:cs="OpenSymbol"/>
      </w:rPr>
    </w:lvl>
    <w:lvl w:ilvl="7">
      <w:numFmt w:val="bullet"/>
      <w:lvlText w:val="◦"/>
      <w:lvlJc w:val="start"/>
      <w:rPr>
        <w:rFonts w:ascii="OpenSymbol" w:eastAsia="OpenSymbol" w:hAnsi="OpenSymbol" w:cs="OpenSymbol"/>
      </w:rPr>
    </w:lvl>
    <w:lvl w:ilvl="8">
      <w:numFmt w:val="bullet"/>
      <w:lvlText w:val="▪"/>
      <w:lvlJc w:val="start"/>
      <w:rPr>
        <w:rFonts w:ascii="OpenSymbol" w:eastAsia="OpenSymbol" w:hAnsi="OpenSymbol" w:cs="OpenSymbol"/>
      </w:rPr>
    </w:lvl>
  </w:abstractNum>
  <w:abstractNum w:abstractNumId="24" w15:restartNumberingAfterBreak="0">
    <w:nsid w:val="7D544ED1"/>
    <w:multiLevelType w:val="multilevel"/>
    <w:tmpl w:val="EE9A2746"/>
    <w:styleLink w:val="List1"/>
    <w:lvl w:ilvl="0">
      <w:numFmt w:val="bullet"/>
      <w:lvlText w:val="•"/>
      <w:lvlJc w:val="start"/>
      <w:rPr>
        <w:rFonts w:ascii="OpenSymbol" w:hAnsi="OpenSymbol"/>
      </w:rPr>
    </w:lvl>
    <w:lvl w:ilvl="1">
      <w:numFmt w:val="bullet"/>
      <w:lvlText w:val="•"/>
      <w:lvlJc w:val="start"/>
      <w:rPr>
        <w:rFonts w:ascii="OpenSymbol" w:hAnsi="OpenSymbol"/>
      </w:rPr>
    </w:lvl>
    <w:lvl w:ilvl="2">
      <w:numFmt w:val="bullet"/>
      <w:lvlText w:val="•"/>
      <w:lvlJc w:val="start"/>
      <w:rPr>
        <w:rFonts w:ascii="OpenSymbol" w:hAnsi="OpenSymbol"/>
      </w:rPr>
    </w:lvl>
    <w:lvl w:ilvl="3">
      <w:numFmt w:val="bullet"/>
      <w:lvlText w:val="•"/>
      <w:lvlJc w:val="start"/>
      <w:rPr>
        <w:rFonts w:ascii="OpenSymbol" w:hAnsi="OpenSymbol"/>
      </w:rPr>
    </w:lvl>
    <w:lvl w:ilvl="4">
      <w:numFmt w:val="bullet"/>
      <w:lvlText w:val="•"/>
      <w:lvlJc w:val="start"/>
      <w:rPr>
        <w:rFonts w:ascii="OpenSymbol" w:hAnsi="OpenSymbol"/>
      </w:rPr>
    </w:lvl>
    <w:lvl w:ilvl="5">
      <w:numFmt w:val="bullet"/>
      <w:lvlText w:val="•"/>
      <w:lvlJc w:val="start"/>
      <w:rPr>
        <w:rFonts w:ascii="OpenSymbol" w:hAnsi="OpenSymbol"/>
      </w:rPr>
    </w:lvl>
    <w:lvl w:ilvl="6">
      <w:numFmt w:val="bullet"/>
      <w:lvlText w:val="•"/>
      <w:lvlJc w:val="start"/>
      <w:rPr>
        <w:rFonts w:ascii="OpenSymbol" w:hAnsi="OpenSymbol"/>
      </w:rPr>
    </w:lvl>
    <w:lvl w:ilvl="7">
      <w:numFmt w:val="bullet"/>
      <w:lvlText w:val="•"/>
      <w:lvlJc w:val="start"/>
      <w:rPr>
        <w:rFonts w:ascii="OpenSymbol" w:hAnsi="OpenSymbol"/>
      </w:rPr>
    </w:lvl>
    <w:lvl w:ilvl="8">
      <w:numFmt w:val="bullet"/>
      <w:lvlText w:val="•"/>
      <w:lvlJc w:val="start"/>
      <w:rPr>
        <w:rFonts w:ascii="OpenSymbol" w:hAnsi="OpenSymbol"/>
      </w:rPr>
    </w:lvl>
  </w:abstractNum>
  <w:num w:numId="1">
    <w:abstractNumId w:val="12"/>
  </w:num>
  <w:num w:numId="2">
    <w:abstractNumId w:val="24"/>
  </w:num>
  <w:num w:numId="3">
    <w:abstractNumId w:val="6"/>
  </w:num>
  <w:num w:numId="4">
    <w:abstractNumId w:val="4"/>
  </w:num>
  <w:num w:numId="5">
    <w:abstractNumId w:val="2"/>
  </w:num>
  <w:num w:numId="6">
    <w:abstractNumId w:val="14"/>
  </w:num>
  <w:num w:numId="7">
    <w:abstractNumId w:val="21"/>
  </w:num>
  <w:num w:numId="8">
    <w:abstractNumId w:val="7"/>
  </w:num>
  <w:num w:numId="9">
    <w:abstractNumId w:val="3"/>
  </w:num>
  <w:num w:numId="10">
    <w:abstractNumId w:val="10"/>
  </w:num>
  <w:num w:numId="11">
    <w:abstractNumId w:val="18"/>
  </w:num>
  <w:num w:numId="12">
    <w:abstractNumId w:val="19"/>
  </w:num>
  <w:num w:numId="13">
    <w:abstractNumId w:val="1"/>
  </w:num>
  <w:num w:numId="14">
    <w:abstractNumId w:val="15"/>
  </w:num>
  <w:num w:numId="15">
    <w:abstractNumId w:val="23"/>
  </w:num>
  <w:num w:numId="16">
    <w:abstractNumId w:val="23"/>
    <w:lvlOverride w:ilvl="0">
      <w:startOverride w:val="1"/>
    </w:lvlOverride>
  </w:num>
  <w:num w:numId="17">
    <w:abstractNumId w:val="16"/>
  </w:num>
  <w:num w:numId="18">
    <w:abstractNumId w:val="17"/>
  </w:num>
  <w:num w:numId="19">
    <w:abstractNumId w:val="17"/>
    <w:lvlOverride w:ilvl="0">
      <w:startOverride w:val="1"/>
    </w:lvlOverride>
  </w:num>
  <w:num w:numId="20">
    <w:abstractNumId w:val="17"/>
    <w:lvlOverride w:ilvl="0">
      <w:startOverride w:val="1"/>
    </w:lvlOverride>
  </w:num>
  <w:num w:numId="21">
    <w:abstractNumId w:val="20"/>
  </w:num>
  <w:num w:numId="22">
    <w:abstractNumId w:val="20"/>
    <w:lvlOverride w:ilvl="0">
      <w:startOverride w:val="1"/>
    </w:lvlOverride>
  </w:num>
  <w:num w:numId="23">
    <w:abstractNumId w:val="5"/>
  </w:num>
  <w:num w:numId="24">
    <w:abstractNumId w:val="22"/>
  </w:num>
  <w:num w:numId="25">
    <w:abstractNumId w:val="9"/>
  </w:num>
  <w:num w:numId="26">
    <w:abstractNumId w:val="0"/>
  </w:num>
  <w:num w:numId="27">
    <w:abstractNumId w:val="11"/>
  </w:num>
  <w:num w:numId="28">
    <w:abstractNumId w:val="8"/>
  </w:num>
  <w:num w:numId="29">
    <w:abstractNumId w:val="13"/>
  </w:num>
  <w:num w:numId="30">
    <w:abstractNumId w:val="13"/>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4F"/>
    <w:rsid w:val="001D155A"/>
    <w:rsid w:val="00266658"/>
    <w:rsid w:val="00541EE7"/>
    <w:rsid w:val="0060739D"/>
    <w:rsid w:val="0072244F"/>
    <w:rsid w:val="00766B4C"/>
    <w:rsid w:val="007E2C4B"/>
    <w:rsid w:val="00A86E1F"/>
    <w:rsid w:val="00B03E83"/>
    <w:rsid w:val="00B9262F"/>
    <w:rsid w:val="00EA1605"/>
    <w:rsid w:val="00F95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998C96"/>
  <w15:docId w15:val="{8DC06D62-852E-443F-B58F-E4D423C6890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212.60pt"/>
        <w:tab w:val="end" w:pos="425.20pt"/>
      </w:tabs>
      <w:spacing w:before="5.65pt" w:after="11.35pt"/>
    </w:pPr>
    <w:rPr>
      <w:rFonts w:ascii="Arial" w:eastAsia="Arial" w:hAnsi="Arial" w:cs="Arial"/>
    </w:rPr>
  </w:style>
  <w:style w:type="paragraph" w:customStyle="1" w:styleId="Textbody">
    <w:name w:val="Text body"/>
    <w:basedOn w:val="Standard"/>
    <w:pPr>
      <w:keepLines/>
      <w:widowControl w:val="0"/>
      <w:suppressAutoHyphens/>
      <w:spacing w:before="5.65pt" w:after="5.95pt"/>
      <w:jc w:val="both"/>
    </w:pPr>
    <w:rPr>
      <w:rFonts w:ascii="Arial" w:eastAsia="Arial" w:hAnsi="Arial" w:cs="Arial"/>
    </w:rPr>
  </w:style>
  <w:style w:type="paragraph" w:styleId="Sangradetextonormal">
    <w:name w:val="Body Text Indent"/>
    <w:basedOn w:val="Normal"/>
    <w:pPr>
      <w:ind w:start="35.40pt"/>
      <w:jc w:val="both"/>
    </w:pPr>
  </w:style>
  <w:style w:type="paragraph" w:styleId="Textoindependiente">
    <w:name w:val="Body Text"/>
    <w:basedOn w:val="Normal"/>
    <w:rPr>
      <w:i/>
      <w:iCs/>
    </w:rPr>
  </w:style>
  <w:style w:type="paragraph" w:styleId="Piedepgina">
    <w:name w:val="footer"/>
    <w:basedOn w:val="Normal"/>
    <w:pPr>
      <w:tabs>
        <w:tab w:val="center" w:pos="212.60pt"/>
        <w:tab w:val="end" w:pos="425.20pt"/>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start="18pt"/>
    </w:pPr>
  </w:style>
  <w:style w:type="paragraph" w:styleId="Sangra3detindependiente">
    <w:name w:val="Body Text Indent 3"/>
    <w:basedOn w:val="Normal"/>
    <w:pPr>
      <w:ind w:firstLine="35.40pt"/>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uiPriority w:val="39"/>
    <w:pPr>
      <w:spacing w:line="18pt" w:lineRule="auto"/>
    </w:pPr>
    <w:rPr>
      <w:rFonts w:ascii="Arial" w:eastAsia="Arial" w:hAnsi="Arial" w:cs="Arial"/>
      <w:b/>
      <w:bCs/>
    </w:rPr>
  </w:style>
  <w:style w:type="paragraph" w:styleId="TDC2">
    <w:name w:val="toc 2"/>
    <w:basedOn w:val="Normal"/>
    <w:next w:val="Normal"/>
    <w:autoRedefine/>
    <w:uiPriority w:val="39"/>
    <w:pPr>
      <w:spacing w:line="18pt" w:lineRule="auto"/>
      <w:ind w:start="11.90pt"/>
    </w:pPr>
    <w:rPr>
      <w:rFonts w:ascii="Arial" w:eastAsia="Arial" w:hAnsi="Arial" w:cs="Arial"/>
      <w:b/>
      <w:bCs/>
      <w:smallCaps/>
    </w:rPr>
  </w:style>
  <w:style w:type="paragraph" w:styleId="TDC3">
    <w:name w:val="toc 3"/>
    <w:basedOn w:val="Normal"/>
    <w:next w:val="Normal"/>
    <w:autoRedefine/>
    <w:uiPriority w:val="39"/>
    <w:pPr>
      <w:tabs>
        <w:tab w:val="end" w:leader="dot" w:pos="489.05pt"/>
      </w:tabs>
      <w:spacing w:after="5pt"/>
      <w:ind w:start="24.10pt"/>
    </w:pPr>
    <w:rPr>
      <w:rFonts w:ascii="Arial" w:eastAsia="Arial" w:hAnsi="Arial" w:cs="Arial"/>
      <w:b/>
      <w:bCs/>
      <w:smallCaps/>
    </w:rPr>
  </w:style>
  <w:style w:type="paragraph" w:styleId="TDC4">
    <w:name w:val="toc 4"/>
    <w:basedOn w:val="Normal"/>
    <w:next w:val="Normal"/>
    <w:autoRedefine/>
    <w:pPr>
      <w:ind w:start="36pt"/>
    </w:pPr>
  </w:style>
  <w:style w:type="paragraph" w:styleId="TDC5">
    <w:name w:val="toc 5"/>
    <w:basedOn w:val="Normal"/>
    <w:next w:val="Normal"/>
    <w:autoRedefine/>
    <w:pPr>
      <w:ind w:start="48pt"/>
    </w:pPr>
  </w:style>
  <w:style w:type="paragraph" w:styleId="TDC6">
    <w:name w:val="toc 6"/>
    <w:basedOn w:val="Normal"/>
    <w:next w:val="Normal"/>
    <w:autoRedefine/>
    <w:pPr>
      <w:ind w:start="60pt"/>
    </w:pPr>
  </w:style>
  <w:style w:type="paragraph" w:styleId="TDC7">
    <w:name w:val="toc 7"/>
    <w:basedOn w:val="Normal"/>
    <w:next w:val="Normal"/>
    <w:autoRedefine/>
    <w:pPr>
      <w:ind w:start="72pt"/>
    </w:pPr>
  </w:style>
  <w:style w:type="paragraph" w:styleId="TDC8">
    <w:name w:val="toc 8"/>
    <w:basedOn w:val="Normal"/>
    <w:next w:val="Normal"/>
    <w:autoRedefine/>
    <w:pPr>
      <w:ind w:start="84pt"/>
    </w:pPr>
  </w:style>
  <w:style w:type="paragraph" w:styleId="TDC9">
    <w:name w:val="toc 9"/>
    <w:basedOn w:val="Normal"/>
    <w:next w:val="Normal"/>
    <w:autoRedefine/>
    <w:pPr>
      <w:ind w:start="96pt"/>
    </w:pPr>
  </w:style>
  <w:style w:type="paragraph" w:customStyle="1" w:styleId="Heading-3">
    <w:name w:val="Heading-3"/>
    <w:basedOn w:val="Normal"/>
    <w:autoRedefine/>
    <w:pPr>
      <w:widowControl w:val="0"/>
      <w:spacing w:line="14.25pt" w:lineRule="auto"/>
      <w:ind w:start="72pt"/>
    </w:pPr>
    <w:rPr>
      <w:b/>
      <w:bCs/>
    </w:rPr>
  </w:style>
  <w:style w:type="paragraph" w:customStyle="1" w:styleId="Index">
    <w:name w:val="Index"/>
    <w:basedOn w:val="Standard"/>
    <w:pPr>
      <w:suppressLineNumbers/>
      <w:spacing w:after="2.85pt"/>
    </w:pPr>
    <w:rPr>
      <w:rFonts w:ascii="Arial" w:eastAsia="Arial" w:hAnsi="Arial" w:cs="Arial"/>
    </w:rPr>
  </w:style>
  <w:style w:type="paragraph" w:customStyle="1" w:styleId="Contents1">
    <w:name w:val="Contents 1"/>
    <w:basedOn w:val="Index"/>
    <w:next w:val="Normal"/>
    <w:autoRedefine/>
    <w:pPr>
      <w:suppressAutoHyphens/>
      <w:ind w:start="12pt" w:hanging="12pt"/>
    </w:pPr>
  </w:style>
  <w:style w:type="paragraph" w:styleId="Ttulodendice">
    <w:name w:val="index heading"/>
    <w:basedOn w:val="Normal"/>
    <w:next w:val="Contents1"/>
    <w:rPr>
      <w:sz w:val="20"/>
      <w:szCs w:val="20"/>
    </w:rPr>
  </w:style>
  <w:style w:type="paragraph" w:styleId="NormalWeb">
    <w:name w:val="Normal (Web)"/>
    <w:basedOn w:val="Normal"/>
    <w:pPr>
      <w:spacing w:before="8pt" w:after="8pt" w:line="15pt"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start="35.40pt"/>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5pt" w:after="5pt"/>
    </w:pPr>
  </w:style>
  <w:style w:type="paragraph" w:styleId="Encabezado">
    <w:name w:val="header"/>
    <w:basedOn w:val="Standard"/>
    <w:pPr>
      <w:suppressLineNumbers/>
      <w:tabs>
        <w:tab w:val="center" w:pos="240.90pt"/>
        <w:tab w:val="end" w:pos="481.85pt"/>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end" w:leader="dot" w:pos="481.85pt"/>
      </w:tabs>
      <w:ind w:start="14.15pt"/>
    </w:pPr>
  </w:style>
  <w:style w:type="paragraph" w:customStyle="1" w:styleId="Contents3">
    <w:name w:val="Contents 3"/>
    <w:basedOn w:val="Index"/>
    <w:pPr>
      <w:tabs>
        <w:tab w:val="end" w:leader="dot" w:pos="481.85pt"/>
      </w:tabs>
      <w:ind w:start="28.30pt"/>
    </w:pPr>
  </w:style>
  <w:style w:type="paragraph" w:customStyle="1" w:styleId="ListHeading">
    <w:name w:val="List Heading"/>
    <w:basedOn w:val="Standard"/>
    <w:next w:val="ListContents"/>
  </w:style>
  <w:style w:type="paragraph" w:customStyle="1" w:styleId="ListContents">
    <w:name w:val="List Contents"/>
    <w:basedOn w:val="Standard"/>
    <w:pPr>
      <w:ind w:start="28.35pt"/>
    </w:pPr>
  </w:style>
  <w:style w:type="paragraph" w:customStyle="1" w:styleId="HorizontalLine">
    <w:name w:val="Horizontal Line"/>
    <w:basedOn w:val="Standard"/>
    <w:next w:val="Textbody"/>
    <w:pPr>
      <w:suppressLineNumbers/>
      <w:spacing w:after="14.15pt"/>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start="14.15pt" w:hanging="14.15pt"/>
    </w:pPr>
    <w:rPr>
      <w:sz w:val="20"/>
      <w:szCs w:val="20"/>
    </w:rPr>
  </w:style>
  <w:style w:type="paragraph" w:customStyle="1" w:styleId="Footnote">
    <w:name w:val="Footnote"/>
    <w:basedOn w:val="Standard"/>
    <w:pPr>
      <w:suppressLineNumbers/>
      <w:ind w:start="14.15pt" w:hanging="14.15pt"/>
    </w:pPr>
    <w:rPr>
      <w:sz w:val="20"/>
      <w:szCs w:val="20"/>
    </w:rPr>
  </w:style>
  <w:style w:type="paragraph" w:customStyle="1" w:styleId="Pa12">
    <w:name w:val="Pa12"/>
    <w:basedOn w:val="Standard"/>
    <w:next w:val="Standard"/>
    <w:pPr>
      <w:spacing w:line="10.05pt"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10.05pt"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 w:type="character" w:customStyle="1" w:styleId="Fuentedeprrafopredeter1">
    <w:name w:val="Fuente de párrafo predeter.1"/>
    <w:qFormat/>
    <w:rsid w:val="00A86E1F"/>
  </w:style>
  <w:style w:type="paragraph" w:styleId="TtuloTDC">
    <w:name w:val="TOC Heading"/>
    <w:basedOn w:val="Ttulo1"/>
    <w:next w:val="Normal"/>
    <w:uiPriority w:val="39"/>
    <w:unhideWhenUsed/>
    <w:qFormat/>
    <w:rsid w:val="00A86E1F"/>
    <w:pPr>
      <w:keepNext/>
      <w:keepLines/>
      <w:numPr>
        <w:numId w:val="0"/>
      </w:numPr>
      <w:tabs>
        <w:tab w:val="clear" w:pos="212.60pt"/>
        <w:tab w:val="clear" w:pos="425.20pt"/>
      </w:tabs>
      <w:suppressAutoHyphens w:val="0"/>
      <w:autoSpaceDN/>
      <w:spacing w:before="12pt" w:after="0pt" w:line="12.95pt" w:lineRule="auto"/>
      <w:textAlignment w:val="auto"/>
      <w:outlineLvl w:val="9"/>
    </w:pPr>
    <w:rPr>
      <w:rFonts w:asciiTheme="majorHAnsi" w:eastAsiaTheme="majorEastAsia" w:hAnsiTheme="majorHAnsi" w:cstheme="majorBidi"/>
      <w:b w:val="0"/>
      <w:bCs w:val="0"/>
      <w:color w:val="2F5496" w:themeColor="accent1" w:themeShade="BF"/>
      <w:sz w:val="32"/>
      <w:szCs w:val="32"/>
    </w:rPr>
  </w:style>
  <w:style w:type="paragraph" w:styleId="Ttulo">
    <w:name w:val="Title"/>
    <w:basedOn w:val="Normal"/>
    <w:next w:val="Normal"/>
    <w:link w:val="TtuloCar"/>
    <w:uiPriority w:val="10"/>
    <w:qFormat/>
    <w:rsid w:val="00A86E1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6E1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1.xml"/></Relationships>
</file>

<file path=word/theme/theme1.xml><?xml version="1.0" encoding="utf-8"?>
<a:theme xmlns:a="http://purl.oclc.org/ooxml/drawingml/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4BEF972-F6ED-4C6A-ADE8-22C1A2FA463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45</TotalTime>
  <Pages>14</Pages>
  <Words>2459</Words>
  <Characters>13527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iker</cp:lastModifiedBy>
  <cp:revision>6</cp:revision>
  <dcterms:created xsi:type="dcterms:W3CDTF">2022-04-06T11:11:00Z</dcterms:created>
  <dcterms:modified xsi:type="dcterms:W3CDTF">2022-04-26T22:22:00Z</dcterms:modified>
</cp:coreProperties>
</file>

<file path=docProps/custom.xml><?xml version="1.0" encoding="utf-8"?>
<Properties xmlns="http://purl.oclc.org/ooxml/officeDocument/customProperties" xmlns:vt="http://purl.oclc.org/ooxml/officeDocument/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